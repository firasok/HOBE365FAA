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10196" w:type="dxa"/>
        <w:tblInd w:w="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335"/>
        <w:gridCol w:w="2768"/>
        <w:gridCol w:w="1559"/>
        <w:gridCol w:w="1549"/>
      </w:tblGrid>
      <w:tr w:rsidRPr="00885FC7" w:rsidR="00981D1E" w:rsidTr="00E85248" w14:paraId="59C39EA6" w14:textId="77777777">
        <w:trPr>
          <w:trHeight w:val="324"/>
        </w:trPr>
        <w:tc>
          <w:tcPr>
            <w:tcW w:w="1985" w:type="dxa"/>
          </w:tcPr>
          <w:p w:rsidRPr="00885FC7" w:rsidR="00981D1E" w:rsidP="007A2170" w:rsidRDefault="00981D1E" w14:paraId="24F7E30F" w14:textId="77777777">
            <w:pPr>
              <w:pStyle w:val="Overskrift1"/>
              <w:outlineLvl w:val="0"/>
              <w:rPr>
                <w:sz w:val="20"/>
                <w:szCs w:val="20"/>
              </w:rPr>
            </w:pPr>
          </w:p>
        </w:tc>
        <w:tc>
          <w:tcPr>
            <w:tcW w:w="2335" w:type="dxa"/>
          </w:tcPr>
          <w:p w:rsidRPr="00885FC7" w:rsidR="00981D1E" w:rsidP="007A2170" w:rsidRDefault="00981D1E" w14:paraId="54CE8AF8" w14:textId="77777777">
            <w:pPr>
              <w:pStyle w:val="Overskrift1"/>
              <w:outlineLvl w:val="0"/>
              <w:rPr>
                <w:sz w:val="20"/>
                <w:szCs w:val="20"/>
              </w:rPr>
            </w:pPr>
          </w:p>
        </w:tc>
        <w:tc>
          <w:tcPr>
            <w:tcW w:w="2768" w:type="dxa"/>
          </w:tcPr>
          <w:p w:rsidRPr="00885FC7" w:rsidR="00981D1E" w:rsidP="00FA77C5" w:rsidRDefault="00981D1E" w14:paraId="12B621BD" w14:textId="7E49381A">
            <w:pPr>
              <w:pStyle w:val="Overskrift1"/>
              <w:outlineLvl w:val="0"/>
              <w:rPr>
                <w:sz w:val="20"/>
                <w:szCs w:val="20"/>
              </w:rPr>
            </w:pPr>
          </w:p>
        </w:tc>
        <w:tc>
          <w:tcPr>
            <w:tcW w:w="3108" w:type="dxa"/>
            <w:gridSpan w:val="2"/>
          </w:tcPr>
          <w:p w:rsidRPr="00885FC7" w:rsidR="00981D1E" w:rsidP="007A2170" w:rsidRDefault="00981D1E" w14:paraId="70391ABC" w14:textId="77777777">
            <w:pPr>
              <w:pStyle w:val="Overskrift1"/>
              <w:outlineLvl w:val="0"/>
              <w:rPr>
                <w:sz w:val="20"/>
                <w:szCs w:val="20"/>
              </w:rPr>
            </w:pPr>
          </w:p>
        </w:tc>
      </w:tr>
      <w:tr w:rsidRPr="007B3A6D" w:rsidR="00981D1E" w:rsidTr="00E85248" w14:paraId="72490EB0" w14:textId="77777777">
        <w:sdt>
          <w:sdtPr>
            <w:rPr>
              <w:rFonts w:cstheme="minorHAnsi"/>
              <w:sz w:val="18"/>
              <w:szCs w:val="18"/>
            </w:rPr>
            <w:alias w:val="#Nav: /Purchase_Header/BuyFromAddr1"/>
            <w:tag w:val="#Nav: HBR Purchase - Order/51202"/>
            <w:id w:val="1115949697"/>
            <w:placeholder>
              <w:docPart w:val="598DD3ABF51348559E5D6211D2ACE404"/>
            </w:placeholder>
            <w:dataBinding w:prefixMappings="xmlns:ns0='urn:microsoft-dynamics-nav/reports/HBR Purchase - Order/51202/'" w:xpath="/ns0:NavWordReportXmlPart[1]/ns0:Purchase_Header[1]/ns0:BuyFromAddr1[1]" w:storeItemID="{F1CF9811-4DAD-461B-8FA8-C8037081D5F8}"/>
            <w:text/>
          </w:sdtPr>
          <w:sdtEndPr/>
          <w:sdtContent>
            <w:tc>
              <w:tcPr>
                <w:tcW w:w="1985" w:type="dxa"/>
              </w:tcPr>
              <w:p w:rsidRPr="007B3A6D" w:rsidR="00981D1E" w:rsidP="001B6E6D" w:rsidRDefault="00981D1E" w14:paraId="40AA25FD" w14:textId="77777777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rFonts w:cstheme="minorHAnsi"/>
                    <w:sz w:val="18"/>
                    <w:szCs w:val="18"/>
                  </w:rPr>
                  <w:t>BuyFromAddr1</w:t>
                </w:r>
              </w:p>
            </w:tc>
          </w:sdtContent>
        </w:sdt>
        <w:tc>
          <w:tcPr>
            <w:tcW w:w="2335" w:type="dxa"/>
          </w:tcPr>
          <w:p w:rsidRPr="007B3A6D" w:rsidR="00981D1E" w:rsidP="001B6E6D" w:rsidRDefault="00981D1E" w14:paraId="5A803306" w14:textId="77777777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68" w:type="dxa"/>
          </w:tcPr>
          <w:p w:rsidRPr="007B3A6D" w:rsidR="00981D1E" w:rsidP="001B6E6D" w:rsidRDefault="00981D1E" w14:paraId="03325E66" w14:textId="2B822EB7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sdt>
          <w:sdtPr>
            <w:rPr>
              <w:rFonts w:cstheme="minorHAnsi"/>
              <w:sz w:val="18"/>
              <w:szCs w:val="18"/>
            </w:rPr>
            <w:alias w:val="#Nav: /Purchase_Header/CompanyAddress1"/>
            <w:tag w:val="#Nav: HBR Purchase - Order/51202"/>
            <w:id w:val="543332441"/>
            <w:placeholder>
              <w:docPart w:val="7D9E37430DCB48BF9C7F29F1AE4E21D0"/>
            </w:placeholder>
            <w:dataBinding w:prefixMappings="xmlns:ns0='urn:microsoft-dynamics-nav/reports/HBR Purchase - Order/51202/'" w:xpath="/ns0:NavWordReportXmlPart[1]/ns0:Purchase_Header[1]/ns0:CompanyAddress1[1]" w:storeItemID="{F1CF9811-4DAD-461B-8FA8-C8037081D5F8}"/>
            <w:text/>
          </w:sdtPr>
          <w:sdtEndPr/>
          <w:sdtContent>
            <w:tc>
              <w:tcPr>
                <w:tcW w:w="3108" w:type="dxa"/>
                <w:gridSpan w:val="2"/>
              </w:tcPr>
              <w:p w:rsidRPr="007B3A6D" w:rsidR="00981D1E" w:rsidP="001B6E6D" w:rsidRDefault="00981D1E" w14:paraId="3E5C3424" w14:textId="77777777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rFonts w:cstheme="minorHAnsi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Pr="007B3A6D" w:rsidR="00981D1E" w:rsidTr="00E85248" w14:paraId="500A4C33" w14:textId="77777777">
        <w:sdt>
          <w:sdtPr>
            <w:rPr>
              <w:rFonts w:cstheme="minorHAnsi"/>
              <w:sz w:val="18"/>
              <w:szCs w:val="18"/>
            </w:rPr>
            <w:alias w:val="#Nav: /Purchase_Header/BuyFromAddr2"/>
            <w:tag w:val="#Nav: HBR Purchase - Order/51202"/>
            <w:id w:val="-1412156141"/>
            <w:placeholder>
              <w:docPart w:val="598DD3ABF51348559E5D6211D2ACE404"/>
            </w:placeholder>
            <w:dataBinding w:prefixMappings="xmlns:ns0='urn:microsoft-dynamics-nav/reports/HBR Purchase - Order/51202/'" w:xpath="/ns0:NavWordReportXmlPart[1]/ns0:Purchase_Header[1]/ns0:BuyFromAddr2[1]" w:storeItemID="{F1CF9811-4DAD-461B-8FA8-C8037081D5F8}"/>
            <w:text/>
          </w:sdtPr>
          <w:sdtEndPr/>
          <w:sdtContent>
            <w:tc>
              <w:tcPr>
                <w:tcW w:w="1985" w:type="dxa"/>
              </w:tcPr>
              <w:p w:rsidRPr="007B3A6D" w:rsidR="00981D1E" w:rsidP="001B6E6D" w:rsidRDefault="00981D1E" w14:paraId="77C55CF6" w14:textId="77777777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rFonts w:cstheme="minorHAnsi"/>
                    <w:sz w:val="18"/>
                    <w:szCs w:val="18"/>
                  </w:rPr>
                  <w:t>BuyFromAddr2</w:t>
                </w:r>
              </w:p>
            </w:tc>
          </w:sdtContent>
        </w:sdt>
        <w:tc>
          <w:tcPr>
            <w:tcW w:w="2335" w:type="dxa"/>
          </w:tcPr>
          <w:p w:rsidRPr="007B3A6D" w:rsidR="00981D1E" w:rsidP="001B6E6D" w:rsidRDefault="00981D1E" w14:paraId="698C4047" w14:textId="77777777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68" w:type="dxa"/>
          </w:tcPr>
          <w:p w:rsidRPr="007B3A6D" w:rsidR="00981D1E" w:rsidP="001B6E6D" w:rsidRDefault="00981D1E" w14:paraId="448AC7D3" w14:textId="64CB5430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sdt>
          <w:sdtPr>
            <w:rPr>
              <w:rFonts w:cstheme="minorHAnsi"/>
              <w:sz w:val="18"/>
              <w:szCs w:val="18"/>
            </w:rPr>
            <w:alias w:val="#Nav: /Purchase_Header/CompanyAddress2"/>
            <w:tag w:val="#Nav: HBR Purchase - Order/51202"/>
            <w:id w:val="-503211096"/>
            <w:placeholder>
              <w:docPart w:val="8A02928710804C16ABBDEF5544AE5693"/>
            </w:placeholder>
            <w:dataBinding w:prefixMappings="xmlns:ns0='urn:microsoft-dynamics-nav/reports/HBR Purchase - Order/51202/'" w:xpath="/ns0:NavWordReportXmlPart[1]/ns0:Purchase_Header[1]/ns0:CompanyAddress2[1]" w:storeItemID="{F1CF9811-4DAD-461B-8FA8-C8037081D5F8}"/>
            <w:text/>
          </w:sdtPr>
          <w:sdtEndPr/>
          <w:sdtContent>
            <w:tc>
              <w:tcPr>
                <w:tcW w:w="3108" w:type="dxa"/>
                <w:gridSpan w:val="2"/>
              </w:tcPr>
              <w:p w:rsidRPr="007B3A6D" w:rsidR="00981D1E" w:rsidP="001B6E6D" w:rsidRDefault="00981D1E" w14:paraId="1B20AFF0" w14:textId="77777777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rFonts w:cstheme="minorHAnsi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Pr="007B3A6D" w:rsidR="00981D1E" w:rsidTr="00E85248" w14:paraId="6D2A973C" w14:textId="77777777">
        <w:sdt>
          <w:sdtPr>
            <w:rPr>
              <w:rFonts w:cstheme="minorHAnsi"/>
              <w:sz w:val="18"/>
              <w:szCs w:val="18"/>
            </w:rPr>
            <w:alias w:val="#Nav: /Purchase_Header/BuyFromAddr3"/>
            <w:tag w:val="#Nav: HBR Purchase - Order/51202"/>
            <w:id w:val="1819614024"/>
            <w:placeholder>
              <w:docPart w:val="598DD3ABF51348559E5D6211D2ACE404"/>
            </w:placeholder>
            <w:dataBinding w:prefixMappings="xmlns:ns0='urn:microsoft-dynamics-nav/reports/HBR Purchase - Order/51202/'" w:xpath="/ns0:NavWordReportXmlPart[1]/ns0:Purchase_Header[1]/ns0:BuyFromAddr3[1]" w:storeItemID="{F1CF9811-4DAD-461B-8FA8-C8037081D5F8}"/>
            <w:text/>
          </w:sdtPr>
          <w:sdtEndPr/>
          <w:sdtContent>
            <w:tc>
              <w:tcPr>
                <w:tcW w:w="1985" w:type="dxa"/>
              </w:tcPr>
              <w:p w:rsidRPr="007B3A6D" w:rsidR="00981D1E" w:rsidP="001B6E6D" w:rsidRDefault="00981D1E" w14:paraId="361A1B57" w14:textId="77777777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rFonts w:cstheme="minorHAnsi"/>
                    <w:sz w:val="18"/>
                    <w:szCs w:val="18"/>
                  </w:rPr>
                  <w:t>BuyFromAddr3</w:t>
                </w:r>
              </w:p>
            </w:tc>
          </w:sdtContent>
        </w:sdt>
        <w:tc>
          <w:tcPr>
            <w:tcW w:w="2335" w:type="dxa"/>
          </w:tcPr>
          <w:p w:rsidRPr="007B3A6D" w:rsidR="00981D1E" w:rsidP="001B6E6D" w:rsidRDefault="00981D1E" w14:paraId="2297B824" w14:textId="77777777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68" w:type="dxa"/>
          </w:tcPr>
          <w:p w:rsidRPr="007B3A6D" w:rsidR="00981D1E" w:rsidP="001B6E6D" w:rsidRDefault="00981D1E" w14:paraId="31800742" w14:textId="06405212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sdt>
          <w:sdtPr>
            <w:rPr>
              <w:rFonts w:cstheme="minorHAnsi"/>
              <w:sz w:val="18"/>
              <w:szCs w:val="18"/>
            </w:rPr>
            <w:alias w:val="#Nav: /Purchase_Header/CompanyAddress3"/>
            <w:tag w:val="#Nav: HBR Purchase - Order/51202"/>
            <w:id w:val="-490486326"/>
            <w:placeholder>
              <w:docPart w:val="C3C8F42419BC4CF19A81C875FEB126C8"/>
            </w:placeholder>
            <w:dataBinding w:prefixMappings="xmlns:ns0='urn:microsoft-dynamics-nav/reports/HBR Purchase - Order/51202/'" w:xpath="/ns0:NavWordReportXmlPart[1]/ns0:Purchase_Header[1]/ns0:CompanyAddress3[1]" w:storeItemID="{F1CF9811-4DAD-461B-8FA8-C8037081D5F8}"/>
            <w:text/>
          </w:sdtPr>
          <w:sdtEndPr/>
          <w:sdtContent>
            <w:tc>
              <w:tcPr>
                <w:tcW w:w="3108" w:type="dxa"/>
                <w:gridSpan w:val="2"/>
              </w:tcPr>
              <w:p w:rsidRPr="007B3A6D" w:rsidR="00981D1E" w:rsidP="001B6E6D" w:rsidRDefault="00981D1E" w14:paraId="17A34213" w14:textId="77777777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rFonts w:cstheme="minorHAnsi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Pr="007B3A6D" w:rsidR="00981D1E" w:rsidTr="00E85248" w14:paraId="4484B6F5" w14:textId="77777777">
        <w:sdt>
          <w:sdtPr>
            <w:rPr>
              <w:rFonts w:cstheme="minorHAnsi"/>
              <w:sz w:val="18"/>
              <w:szCs w:val="18"/>
            </w:rPr>
            <w:alias w:val="#Nav: /Purchase_Header/BuyFromAddr4"/>
            <w:tag w:val="#Nav: HBR Purchase - Order/51202"/>
            <w:id w:val="-267086038"/>
            <w:placeholder>
              <w:docPart w:val="598DD3ABF51348559E5D6211D2ACE404"/>
            </w:placeholder>
            <w:dataBinding w:prefixMappings="xmlns:ns0='urn:microsoft-dynamics-nav/reports/HBR Purchase - Order/51202/'" w:xpath="/ns0:NavWordReportXmlPart[1]/ns0:Purchase_Header[1]/ns0:BuyFromAddr4[1]" w:storeItemID="{F1CF9811-4DAD-461B-8FA8-C8037081D5F8}"/>
            <w:text/>
          </w:sdtPr>
          <w:sdtEndPr/>
          <w:sdtContent>
            <w:tc>
              <w:tcPr>
                <w:tcW w:w="1985" w:type="dxa"/>
              </w:tcPr>
              <w:p w:rsidRPr="007B3A6D" w:rsidR="00981D1E" w:rsidP="001B6E6D" w:rsidRDefault="00981D1E" w14:paraId="15F8CBD1" w14:textId="77777777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rFonts w:cstheme="minorHAnsi"/>
                    <w:sz w:val="18"/>
                    <w:szCs w:val="18"/>
                  </w:rPr>
                  <w:t>BuyFromAddr4</w:t>
                </w:r>
              </w:p>
            </w:tc>
          </w:sdtContent>
        </w:sdt>
        <w:tc>
          <w:tcPr>
            <w:tcW w:w="2335" w:type="dxa"/>
          </w:tcPr>
          <w:p w:rsidRPr="007B3A6D" w:rsidR="00981D1E" w:rsidP="001B6E6D" w:rsidRDefault="00981D1E" w14:paraId="04AFBD83" w14:textId="77777777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68" w:type="dxa"/>
          </w:tcPr>
          <w:p w:rsidRPr="007B3A6D" w:rsidR="00981D1E" w:rsidP="001B6E6D" w:rsidRDefault="00981D1E" w14:paraId="650600FC" w14:textId="16572494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sdt>
          <w:sdtPr>
            <w:rPr>
              <w:rFonts w:cstheme="minorHAnsi"/>
              <w:sz w:val="18"/>
              <w:szCs w:val="18"/>
            </w:rPr>
            <w:alias w:val="#Nav: /Purchase_Header/CompanyAddress4"/>
            <w:tag w:val="#Nav: HBR Purchase - Order/51202"/>
            <w:id w:val="1221334029"/>
            <w:placeholder>
              <w:docPart w:val="644575690FA0464D847145EF11CA0989"/>
            </w:placeholder>
            <w:dataBinding w:prefixMappings="xmlns:ns0='urn:microsoft-dynamics-nav/reports/HBR Purchase - Order/51202/'" w:xpath="/ns0:NavWordReportXmlPart[1]/ns0:Purchase_Header[1]/ns0:CompanyAddress4[1]" w:storeItemID="{F1CF9811-4DAD-461B-8FA8-C8037081D5F8}"/>
            <w:text/>
          </w:sdtPr>
          <w:sdtEndPr/>
          <w:sdtContent>
            <w:tc>
              <w:tcPr>
                <w:tcW w:w="3108" w:type="dxa"/>
                <w:gridSpan w:val="2"/>
              </w:tcPr>
              <w:p w:rsidRPr="007B3A6D" w:rsidR="00981D1E" w:rsidP="001B6E6D" w:rsidRDefault="00981D1E" w14:paraId="3260BECE" w14:textId="77777777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rFonts w:cstheme="minorHAnsi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Pr="007B3A6D" w:rsidR="00981D1E" w:rsidTr="00E85248" w14:paraId="2DB89BCE" w14:textId="77777777">
        <w:sdt>
          <w:sdtPr>
            <w:rPr>
              <w:rFonts w:cstheme="minorHAnsi"/>
              <w:sz w:val="18"/>
              <w:szCs w:val="18"/>
            </w:rPr>
            <w:alias w:val="#Nav: /Purchase_Header/BuyFromAddr5"/>
            <w:tag w:val="#Nav: HBR Purchase - Order/51202"/>
            <w:id w:val="2143303583"/>
            <w:placeholder>
              <w:docPart w:val="598DD3ABF51348559E5D6211D2ACE404"/>
            </w:placeholder>
            <w:dataBinding w:prefixMappings="xmlns:ns0='urn:microsoft-dynamics-nav/reports/HBR Purchase - Order/51202/'" w:xpath="/ns0:NavWordReportXmlPart[1]/ns0:Purchase_Header[1]/ns0:BuyFromAddr5[1]" w:storeItemID="{F1CF9811-4DAD-461B-8FA8-C8037081D5F8}"/>
            <w:text/>
          </w:sdtPr>
          <w:sdtEndPr/>
          <w:sdtContent>
            <w:tc>
              <w:tcPr>
                <w:tcW w:w="1985" w:type="dxa"/>
              </w:tcPr>
              <w:p w:rsidRPr="007B3A6D" w:rsidR="00981D1E" w:rsidP="001B6E6D" w:rsidRDefault="00981D1E" w14:paraId="326BB1D7" w14:textId="77777777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rFonts w:cstheme="minorHAnsi"/>
                    <w:sz w:val="18"/>
                    <w:szCs w:val="18"/>
                  </w:rPr>
                  <w:t>BuyFromAddr5</w:t>
                </w:r>
              </w:p>
            </w:tc>
          </w:sdtContent>
        </w:sdt>
        <w:tc>
          <w:tcPr>
            <w:tcW w:w="2335" w:type="dxa"/>
          </w:tcPr>
          <w:p w:rsidRPr="007B3A6D" w:rsidR="00981D1E" w:rsidP="001B6E6D" w:rsidRDefault="00981D1E" w14:paraId="689260F7" w14:textId="77777777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68" w:type="dxa"/>
          </w:tcPr>
          <w:p w:rsidRPr="007B3A6D" w:rsidR="00981D1E" w:rsidP="001B6E6D" w:rsidRDefault="00981D1E" w14:paraId="529ED818" w14:textId="04AC6ECC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sdt>
          <w:sdtPr>
            <w:rPr>
              <w:rFonts w:cstheme="minorHAnsi"/>
              <w:sz w:val="18"/>
              <w:szCs w:val="18"/>
            </w:rPr>
            <w:alias w:val="#Nav: /Purchase_Header/CompanyAddress5"/>
            <w:tag w:val="#Nav: HBR Purchase - Order/51202"/>
            <w:id w:val="1983809205"/>
            <w:placeholder>
              <w:docPart w:val="B8F3BA27E3374E15A18EF017A46592C4"/>
            </w:placeholder>
            <w:dataBinding w:prefixMappings="xmlns:ns0='urn:microsoft-dynamics-nav/reports/HBR Purchase - Order/51202/'" w:xpath="/ns0:NavWordReportXmlPart[1]/ns0:Purchase_Header[1]/ns0:CompanyAddress5[1]" w:storeItemID="{F1CF9811-4DAD-461B-8FA8-C8037081D5F8}"/>
            <w:text/>
          </w:sdtPr>
          <w:sdtEndPr/>
          <w:sdtContent>
            <w:tc>
              <w:tcPr>
                <w:tcW w:w="3108" w:type="dxa"/>
                <w:gridSpan w:val="2"/>
              </w:tcPr>
              <w:p w:rsidRPr="007B3A6D" w:rsidR="00981D1E" w:rsidP="001B6E6D" w:rsidRDefault="00981D1E" w14:paraId="32D4EDEE" w14:textId="77777777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rFonts w:cstheme="minorHAnsi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Pr="007B3A6D" w:rsidR="00F07579" w:rsidTr="00E85248" w14:paraId="1422E73D" w14:textId="77777777">
        <w:sdt>
          <w:sdtPr>
            <w:rPr>
              <w:rFonts w:cstheme="minorHAnsi"/>
              <w:sz w:val="18"/>
              <w:szCs w:val="18"/>
            </w:rPr>
            <w:alias w:val="#Nav: /Purchase_Header/VATNoText"/>
            <w:tag w:val="#Nav: HBR Purchase - Order/51202"/>
            <w:id w:val="-1892104548"/>
            <w:placeholder>
              <w:docPart w:val="A76FD1ED4F844BEDAB5C956398ACA6E3"/>
            </w:placeholder>
            <w:dataBinding w:prefixMappings="xmlns:ns0='urn:microsoft-dynamics-nav/reports/HBR Purchase - Order/51202/'" w:xpath="/ns0:NavWordReportXmlPart[1]/ns0:Purchase_Header[1]/ns0:VATNoText[1]" w:storeItemID="{F1CF9811-4DAD-461B-8FA8-C8037081D5F8}"/>
            <w:text/>
          </w:sdtPr>
          <w:sdtEndPr/>
          <w:sdtContent>
            <w:tc>
              <w:tcPr>
                <w:tcW w:w="1985" w:type="dxa"/>
              </w:tcPr>
              <w:p w:rsidRPr="007B3A6D" w:rsidR="00F07579" w:rsidP="00F63AC2" w:rsidRDefault="00F07579" w14:paraId="1E3DE73C" w14:textId="77777777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rFonts w:cstheme="minorHAnsi"/>
                    <w:sz w:val="18"/>
                    <w:szCs w:val="18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  <w:sz w:val="18"/>
              <w:szCs w:val="18"/>
            </w:rPr>
            <w:alias w:val="#Nav: /Purchase_Header/VATRegNo_PurchHeader"/>
            <w:tag w:val="#Nav: HBR Purchase - Order/51202"/>
            <w:id w:val="-298684255"/>
            <w:placeholder>
              <w:docPart w:val="A76FD1ED4F844BEDAB5C956398ACA6E3"/>
            </w:placeholder>
            <w:dataBinding w:prefixMappings="xmlns:ns0='urn:microsoft-dynamics-nav/reports/HBR Purchase - Order/51202/'" w:xpath="/ns0:NavWordReportXmlPart[1]/ns0:Purchase_Header[1]/ns0:VATRegNo_PurchHeader[1]" w:storeItemID="{F1CF9811-4DAD-461B-8FA8-C8037081D5F8}"/>
            <w:text/>
          </w:sdtPr>
          <w:sdtEndPr/>
          <w:sdtContent>
            <w:tc>
              <w:tcPr>
                <w:tcW w:w="2335" w:type="dxa"/>
              </w:tcPr>
              <w:p w:rsidRPr="007B3A6D" w:rsidR="00F07579" w:rsidP="00F63AC2" w:rsidRDefault="00F07579" w14:paraId="47DCA184" w14:textId="77777777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rFonts w:cstheme="minorHAnsi"/>
                    <w:sz w:val="18"/>
                    <w:szCs w:val="18"/>
                  </w:rPr>
                  <w:t>VATRegNo_PurchHeader</w:t>
                </w:r>
              </w:p>
            </w:tc>
          </w:sdtContent>
        </w:sdt>
        <w:tc>
          <w:tcPr>
            <w:tcW w:w="2768" w:type="dxa"/>
          </w:tcPr>
          <w:p w:rsidRPr="007B3A6D" w:rsidR="00F07579" w:rsidP="00F63AC2" w:rsidRDefault="00F07579" w14:paraId="762D320C" w14:textId="77777777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sdt>
          <w:sdtPr>
            <w:rPr>
              <w:rFonts w:cstheme="minorHAnsi"/>
              <w:sz w:val="18"/>
              <w:szCs w:val="18"/>
            </w:rPr>
            <w:id w:val="-1302924235"/>
            <w:placeholder>
              <w:docPart w:val="DefaultPlaceholder_-1854013440"/>
            </w:placeholder>
            <w15:dataBinding w:prefixMappings="xmlns:ns0='urn:microsoft-dynamics-nav/reports/HBR Purchase - Order/51202/' " w:xpath="/ns0:NavWordReportXmlPart[1]/ns0:Purchase_Header[1]/ns0:CompanyInfoGLNCaptionLbl[1]" w:storeItemID="{F1CF9811-4DAD-461B-8FA8-C8037081D5F8}"/>
          </w:sdtPr>
          <w:sdtEndPr/>
          <w:sdtContent>
            <w:tc>
              <w:tcPr>
                <w:tcW w:w="1559" w:type="dxa"/>
              </w:tcPr>
              <w:p w:rsidRPr="007B3A6D" w:rsidR="00F07579" w:rsidP="00F63AC2" w:rsidRDefault="006921D1" w14:paraId="07B611B4" w14:textId="459B68CE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>CompanyInfoGLNCaptionLbl</w:t>
                </w:r>
              </w:p>
            </w:tc>
          </w:sdtContent>
        </w:sdt>
        <w:sdt>
          <w:sdtPr>
            <w:rPr>
              <w:rFonts w:cstheme="minorHAnsi"/>
              <w:sz w:val="18"/>
              <w:szCs w:val="18"/>
            </w:rPr>
            <w:id w:val="1788234399"/>
            <w:placeholder>
              <w:docPart w:val="DefaultPlaceholder_-1854013440"/>
            </w:placeholder>
            <w15:dataBinding w:prefixMappings="xmlns:ns0='urn:microsoft-dynamics-nav/reports/HBR Purchase - Order/51202/' " w:xpath="/ns0:NavWordReportXmlPart[1]/ns0:Purchase_Header[1]/ns0:CompanyInfoGLN[1]" w:storeItemID="{F1CF9811-4DAD-461B-8FA8-C8037081D5F8}"/>
          </w:sdtPr>
          <w:sdtEndPr/>
          <w:sdtContent>
            <w:tc>
              <w:tcPr>
                <w:tcW w:w="1549" w:type="dxa"/>
              </w:tcPr>
              <w:p w:rsidRPr="007B3A6D" w:rsidR="00F07579" w:rsidP="00F63AC2" w:rsidRDefault="006921D1" w14:paraId="3EE5E22E" w14:textId="76E89C22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>CompanyInfoGLN</w:t>
                </w:r>
              </w:p>
            </w:tc>
          </w:sdtContent>
        </w:sdt>
      </w:tr>
      <w:tr w:rsidRPr="007B3A6D" w:rsidR="00885FC7" w:rsidTr="00E85248" w14:paraId="4399DB1D" w14:textId="77777777">
        <w:sdt>
          <w:sdtPr>
            <w:rPr>
              <w:rFonts w:cstheme="minorHAnsi"/>
              <w:sz w:val="18"/>
              <w:szCs w:val="18"/>
            </w:rPr>
            <w:id w:val="-630626740"/>
            <w:placeholder>
              <w:docPart w:val="DefaultPlaceholder_-1854013440"/>
            </w:placeholder>
            <w15:dataBinding w:prefixMappings="xmlns:ns0='urn:microsoft-dynamics-nav/reports/HBR Purchase - Order/51202/' " w:xpath="/ns0:NavWordReportXmlPart[1]/ns0:Purchase_Header[1]/ns0:BuyFrmVendNo_PurchHeader_Lbl[1]" w:storeItemID="{F1CF9811-4DAD-461B-8FA8-C8037081D5F8}"/>
          </w:sdtPr>
          <w:sdtEndPr/>
          <w:sdtContent>
            <w:tc>
              <w:tcPr>
                <w:tcW w:w="1985" w:type="dxa"/>
              </w:tcPr>
              <w:p w:rsidRPr="007B3A6D" w:rsidR="00885FC7" w:rsidP="00F63AC2" w:rsidRDefault="006921D1" w14:paraId="4482999E" w14:textId="051D73CD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>BuyFrmVendNo_PurchHeader_Lbl</w:t>
                </w:r>
              </w:p>
            </w:tc>
          </w:sdtContent>
        </w:sdt>
        <w:sdt>
          <w:sdtPr>
            <w:rPr>
              <w:rFonts w:cstheme="minorHAnsi"/>
              <w:sz w:val="18"/>
              <w:szCs w:val="18"/>
            </w:rPr>
            <w:id w:val="537389939"/>
            <w:placeholder>
              <w:docPart w:val="DefaultPlaceholder_-1854013440"/>
            </w:placeholder>
            <w15:dataBinding w:prefixMappings="xmlns:ns0='urn:microsoft-dynamics-nav/reports/HBR Purchase - Order/51202/' " w:xpath="/ns0:NavWordReportXmlPart[1]/ns0:Purchase_Header[1]/ns0:BuyFrmVendNo_PurchHeader[1]" w:storeItemID="{F1CF9811-4DAD-461B-8FA8-C8037081D5F8}"/>
          </w:sdtPr>
          <w:sdtEndPr/>
          <w:sdtContent>
            <w:tc>
              <w:tcPr>
                <w:tcW w:w="2335" w:type="dxa"/>
              </w:tcPr>
              <w:p w:rsidRPr="007B3A6D" w:rsidR="00885FC7" w:rsidP="00F63AC2" w:rsidRDefault="006921D1" w14:paraId="614C1711" w14:textId="560167E5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>BuyFrmVendNo_PurchHeader</w:t>
                </w:r>
              </w:p>
            </w:tc>
          </w:sdtContent>
        </w:sdt>
        <w:tc>
          <w:tcPr>
            <w:tcW w:w="2768" w:type="dxa"/>
          </w:tcPr>
          <w:p w:rsidRPr="007B3A6D" w:rsidR="00885FC7" w:rsidP="00F63AC2" w:rsidRDefault="00885FC7" w14:paraId="3F1DCAC2" w14:textId="77777777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Purchase_Header/CompanyVATRegistrationNo_Lbl"/>
            <w:tag w:val="#Nav: HBR Purchase - Order/51202"/>
            <w:id w:val="1194957528"/>
            <w:placeholder>
              <w:docPart w:val="0D4F7C5F44CB4FE3BFB3510F417394C7"/>
            </w:placeholder>
            <w:dataBinding w:prefixMappings="xmlns:ns0='urn:microsoft-dynamics-nav/reports/HBR Purchase - Order/51202/'" w:xpath="/ns0:NavWordReportXmlPart[1]/ns0:Purchase_Header[1]/ns0:CompanyVATRegistrationNo_Lbl[1]" w:storeItemID="{F1CF9811-4DAD-461B-8FA8-C8037081D5F8}"/>
            <w:text/>
          </w:sdtPr>
          <w:sdtEndPr/>
          <w:sdtContent>
            <w:tc>
              <w:tcPr>
                <w:tcW w:w="1559" w:type="dxa"/>
              </w:tcPr>
              <w:p w:rsidRPr="007B3A6D" w:rsidR="00885FC7" w:rsidP="00F63AC2" w:rsidRDefault="00885FC7" w14:paraId="74F8374F" w14:textId="2160BD81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sz w:val="18"/>
                    <w:szCs w:val="18"/>
                  </w:rPr>
                  <w:t>CompanyVATRegistrationNo_Lbl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CompanyVATRegistrationNo"/>
            <w:tag w:val="#Nav: HBR Purchase - Order/51202"/>
            <w:id w:val="1022521379"/>
            <w:placeholder>
              <w:docPart w:val="899A6078D2FB483489BE995D540445E4"/>
            </w:placeholder>
            <w:dataBinding w:prefixMappings="xmlns:ns0='urn:microsoft-dynamics-nav/reports/HBR Purchase - Order/51202/'" w:xpath="/ns0:NavWordReportXmlPart[1]/ns0:Purchase_Header[1]/ns0:CompanyVATRegistrationNo[1]" w:storeItemID="{F1CF9811-4DAD-461B-8FA8-C8037081D5F8}"/>
            <w:text/>
          </w:sdtPr>
          <w:sdtEndPr/>
          <w:sdtContent>
            <w:tc>
              <w:tcPr>
                <w:tcW w:w="1549" w:type="dxa"/>
              </w:tcPr>
              <w:p w:rsidRPr="007B3A6D" w:rsidR="00885FC7" w:rsidP="00F63AC2" w:rsidRDefault="00885FC7" w14:paraId="716ED2CC" w14:textId="5EC1DFFD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sz w:val="18"/>
                    <w:szCs w:val="18"/>
                  </w:rPr>
                  <w:t>CompanyVATRegistrationNo</w:t>
                </w:r>
              </w:p>
            </w:tc>
          </w:sdtContent>
        </w:sdt>
      </w:tr>
      <w:tr w:rsidRPr="007B3A6D" w:rsidR="00835886" w:rsidTr="00E85248" w14:paraId="314792AF" w14:textId="77777777">
        <w:tc>
          <w:tcPr>
            <w:tcW w:w="1985" w:type="dxa"/>
          </w:tcPr>
          <w:sdt>
            <w:sdtPr>
              <w:rPr>
                <w:rFonts w:cstheme="minorHAnsi"/>
                <w:sz w:val="18"/>
                <w:szCs w:val="18"/>
              </w:rPr>
              <w:id w:val="-1442826486"/>
              <w:placeholder>
                <w:docPart w:val="DefaultPlaceholder_-1854013440"/>
              </w:placeholder>
              <w15:dataBinding w:prefixMappings="xmlns:ns0='urn:microsoft-dynamics-nav/reports/HBR Purchase - Order/51202/' " w:xpath="/ns0:NavWordReportXmlPart[1]/ns0:Purchase_Header[1]/ns0:VendorPhoneNoLbl[1]" w:storeItemID="{F1CF9811-4DAD-461B-8FA8-C8037081D5F8}"/>
            </w:sdtPr>
            <w:sdtEndPr/>
            <w:sdtContent>
              <w:p w:rsidRPr="007B3A6D" w:rsidR="00835886" w:rsidP="00F63AC2" w:rsidRDefault="006921D1" w14:paraId="37F48185" w14:textId="70B74C33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>VendorPhoneNoLbl</w:t>
                </w:r>
              </w:p>
            </w:sdtContent>
          </w:sdt>
          <w:p w:rsidRPr="007B3A6D" w:rsidR="00835886" w:rsidP="00F63AC2" w:rsidRDefault="00835886" w14:paraId="1225CA7F" w14:textId="21D3085C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sdt>
          <w:sdtPr>
            <w:rPr>
              <w:rFonts w:cstheme="minorHAnsi"/>
              <w:sz w:val="18"/>
              <w:szCs w:val="18"/>
            </w:rPr>
            <w:id w:val="-2076272915"/>
            <w:placeholder>
              <w:docPart w:val="DefaultPlaceholder_-1854013440"/>
            </w:placeholder>
            <w15:dataBinding w:prefixMappings="xmlns:ns0='urn:microsoft-dynamics-nav/reports/HBR Purchase - Order/51202/' " w:xpath="/ns0:NavWordReportXmlPart[1]/ns0:Purchase_Header[1]/ns0:VendorPhoneNo[1]" w:storeItemID="{F1CF9811-4DAD-461B-8FA8-C8037081D5F8}"/>
          </w:sdtPr>
          <w:sdtEndPr/>
          <w:sdtContent>
            <w:tc>
              <w:tcPr>
                <w:tcW w:w="2335" w:type="dxa"/>
              </w:tcPr>
              <w:p w:rsidRPr="007B3A6D" w:rsidR="00835886" w:rsidP="00F63AC2" w:rsidRDefault="006921D1" w14:paraId="4ED62002" w14:textId="72B024CD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>VendorPhoneNo</w:t>
                </w:r>
              </w:p>
            </w:tc>
          </w:sdtContent>
        </w:sdt>
        <w:tc>
          <w:tcPr>
            <w:tcW w:w="2768" w:type="dxa"/>
          </w:tcPr>
          <w:p w:rsidRPr="007B3A6D" w:rsidR="00835886" w:rsidP="00F63AC2" w:rsidRDefault="00835886" w14:paraId="0796DD93" w14:textId="77777777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080743043"/>
            <w:placeholder>
              <w:docPart w:val="DefaultPlaceholder_-1854013440"/>
            </w:placeholder>
            <w15:dataBinding w:prefixMappings="xmlns:ns0='urn:microsoft-dynamics-nav/reports/HBR Purchase - Order/51202/' " w:xpath="/ns0:NavWordReportXmlPart[1]/ns0:Purchase_Header[1]/ns0:VendorOurAccountNoLbl[1]" w:storeItemID="{F1CF9811-4DAD-461B-8FA8-C8037081D5F8}"/>
          </w:sdtPr>
          <w:sdtEndPr/>
          <w:sdtContent>
            <w:tc>
              <w:tcPr>
                <w:tcW w:w="1559" w:type="dxa"/>
              </w:tcPr>
              <w:p w:rsidRPr="007B3A6D" w:rsidR="00835886" w:rsidP="00F63AC2" w:rsidRDefault="006921D1" w14:paraId="41BEF2A5" w14:textId="380A85DF">
                <w:pPr>
                  <w:pStyle w:val="Ingenafstand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VendorOurAccountNoLbl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968579037"/>
            <w:placeholder>
              <w:docPart w:val="DefaultPlaceholder_-1854013440"/>
            </w:placeholder>
            <w15:dataBinding w:prefixMappings="xmlns:ns0='urn:microsoft-dynamics-nav/reports/HBR Purchase - Order/51202/' " w:xpath="/ns0:NavWordReportXmlPart[1]/ns0:Purchase_Header[1]/ns0:VendorOurAccountNo[1]" w:storeItemID="{F1CF9811-4DAD-461B-8FA8-C8037081D5F8}"/>
          </w:sdtPr>
          <w:sdtEndPr/>
          <w:sdtContent>
            <w:tc>
              <w:tcPr>
                <w:tcW w:w="1549" w:type="dxa"/>
              </w:tcPr>
              <w:p w:rsidRPr="007B3A6D" w:rsidR="00835886" w:rsidP="00F63AC2" w:rsidRDefault="006921D1" w14:paraId="556F7E27" w14:textId="4D2056A2">
                <w:pPr>
                  <w:pStyle w:val="Ingenafstand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VendorOurAccountNo</w:t>
                </w:r>
              </w:p>
            </w:tc>
          </w:sdtContent>
        </w:sdt>
      </w:tr>
      <w:tr w:rsidRPr="007B3A6D" w:rsidR="00170C2B" w:rsidTr="00E85248" w14:paraId="62BE140F" w14:textId="77777777">
        <w:tc>
          <w:tcPr>
            <w:tcW w:w="1985" w:type="dxa"/>
          </w:tcPr>
          <w:p w:rsidR="00170C2B" w:rsidP="00F63AC2" w:rsidRDefault="00170C2B" w14:paraId="57E52618" w14:textId="77777777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35" w:type="dxa"/>
          </w:tcPr>
          <w:p w:rsidR="00170C2B" w:rsidP="00F63AC2" w:rsidRDefault="00170C2B" w14:paraId="0CF35671" w14:textId="77777777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68" w:type="dxa"/>
          </w:tcPr>
          <w:p w:rsidRPr="007B3A6D" w:rsidR="00170C2B" w:rsidP="00F63AC2" w:rsidRDefault="00170C2B" w14:paraId="6E47D9DB" w14:textId="77777777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:rsidR="00170C2B" w:rsidP="00F63AC2" w:rsidRDefault="00170C2B" w14:paraId="557D9839" w14:textId="77777777">
            <w:pPr>
              <w:pStyle w:val="Ingenafstand"/>
              <w:rPr>
                <w:sz w:val="18"/>
                <w:szCs w:val="18"/>
              </w:rPr>
            </w:pPr>
          </w:p>
        </w:tc>
        <w:tc>
          <w:tcPr>
            <w:tcW w:w="1549" w:type="dxa"/>
          </w:tcPr>
          <w:p w:rsidR="00170C2B" w:rsidP="00F63AC2" w:rsidRDefault="00170C2B" w14:paraId="4E45B1AD" w14:textId="77777777">
            <w:pPr>
              <w:pStyle w:val="Ingenafstand"/>
              <w:rPr>
                <w:sz w:val="18"/>
                <w:szCs w:val="18"/>
              </w:rPr>
            </w:pPr>
          </w:p>
        </w:tc>
      </w:tr>
      <w:tr w:rsidRPr="007B3A6D" w:rsidR="00170C2B" w:rsidTr="00E85248" w14:paraId="6AF23F4C" w14:textId="77777777">
        <w:tc>
          <w:tcPr>
            <w:tcW w:w="1985" w:type="dxa"/>
          </w:tcPr>
          <w:p w:rsidR="00170C2B" w:rsidP="00F63AC2" w:rsidRDefault="00170C2B" w14:paraId="10801F19" w14:textId="77777777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35" w:type="dxa"/>
          </w:tcPr>
          <w:p w:rsidR="00170C2B" w:rsidP="00F63AC2" w:rsidRDefault="00170C2B" w14:paraId="1E35CBAA" w14:textId="77777777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68" w:type="dxa"/>
          </w:tcPr>
          <w:p w:rsidRPr="007B3A6D" w:rsidR="00170C2B" w:rsidP="00F63AC2" w:rsidRDefault="00170C2B" w14:paraId="10D2FA79" w14:textId="77777777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:rsidR="00170C2B" w:rsidP="00F63AC2" w:rsidRDefault="00170C2B" w14:paraId="08DFB2E7" w14:textId="77777777">
            <w:pPr>
              <w:pStyle w:val="Ingenafstand"/>
              <w:rPr>
                <w:sz w:val="18"/>
                <w:szCs w:val="18"/>
              </w:rPr>
            </w:pPr>
          </w:p>
        </w:tc>
        <w:tc>
          <w:tcPr>
            <w:tcW w:w="1549" w:type="dxa"/>
          </w:tcPr>
          <w:p w:rsidR="00170C2B" w:rsidP="00F63AC2" w:rsidRDefault="00170C2B" w14:paraId="08DEEB37" w14:textId="77777777">
            <w:pPr>
              <w:pStyle w:val="Ingenafstand"/>
              <w:rPr>
                <w:sz w:val="18"/>
                <w:szCs w:val="18"/>
              </w:rPr>
            </w:pPr>
          </w:p>
        </w:tc>
      </w:tr>
    </w:tbl>
    <w:p w:rsidRPr="007B3A6D" w:rsidR="00170C2B" w:rsidP="001541E0" w:rsidRDefault="00170C2B" w14:paraId="03EF8ADB" w14:textId="77777777">
      <w:pPr>
        <w:pStyle w:val="Style1"/>
        <w:rPr>
          <w:sz w:val="18"/>
          <w:szCs w:val="18"/>
        </w:rPr>
      </w:pPr>
    </w:p>
    <w:tbl>
      <w:tblPr>
        <w:tblStyle w:val="Tabel-Gitter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Pr="007B3A6D" w:rsidR="00E96245" w:rsidTr="00A83FBC" w14:paraId="0C50DC4B" w14:textId="77777777">
        <w:sdt>
          <w:sdtPr>
            <w:rPr>
              <w:szCs w:val="18"/>
            </w:rPr>
            <w:alias w:val="#Nav: /Purchase_Header/PaymentTermsDesc_Lbl"/>
            <w:tag w:val="#Nav: HBR Purchase - Order/51202"/>
            <w:id w:val="1373032941"/>
            <w:placeholder>
              <w:docPart w:val="DefaultPlaceholder_-1854013440"/>
            </w:placeholder>
            <w:dataBinding w:prefixMappings="xmlns:ns0='urn:microsoft-dynamics-nav/reports/HBR Purchase - Order/51202/'" w:xpath="/ns0:NavWordReportXmlPart[1]/ns0:Purchase_Header[1]/ns0:PaymentTermsDesc_Lbl[1]" w:storeItemID="{F1CF9811-4DAD-461B-8FA8-C8037081D5F8}"/>
            <w:text/>
          </w:sdtPr>
          <w:sdtEndPr/>
          <w:sdtContent>
            <w:tc>
              <w:tcPr>
                <w:tcW w:w="2160" w:type="dxa"/>
              </w:tcPr>
              <w:p w:rsidRPr="007B3A6D" w:rsidR="00E96245" w:rsidP="007A2170" w:rsidRDefault="00E96245" w14:paraId="1F2CBF27" w14:textId="77777777">
                <w:pPr>
                  <w:pStyle w:val="Overskrift1"/>
                  <w:outlineLvl w:val="0"/>
                  <w:rPr>
                    <w:szCs w:val="18"/>
                  </w:rPr>
                </w:pPr>
                <w:r w:rsidRPr="007B3A6D">
                  <w:rPr>
                    <w:szCs w:val="18"/>
                  </w:rPr>
                  <w:t>PaymentTermsDesc_Lbl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Buyer_Lbl"/>
            <w:tag w:val="#Nav: HBR Purchase - Order/51202"/>
            <w:id w:val="1423834676"/>
            <w:placeholder>
              <w:docPart w:val="DefaultPlaceholder_-1854013440"/>
            </w:placeholder>
            <w:dataBinding w:prefixMappings="xmlns:ns0='urn:microsoft-dynamics-nav/reports/HBR Purchase - Order/51202/'" w:xpath="/ns0:NavWordReportXmlPart[1]/ns0:Purchase_Header[1]/ns0:Buyer_Lbl[1]" w:storeItemID="{F1CF9811-4DAD-461B-8FA8-C8037081D5F8}"/>
            <w:text/>
          </w:sdtPr>
          <w:sdtEndPr/>
          <w:sdtContent>
            <w:tc>
              <w:tcPr>
                <w:tcW w:w="2160" w:type="dxa"/>
              </w:tcPr>
              <w:p w:rsidRPr="007B3A6D" w:rsidR="00E96245" w:rsidP="007A2170" w:rsidRDefault="00E034DC" w14:paraId="12AE0619" w14:textId="77777777">
                <w:pPr>
                  <w:pStyle w:val="Overskrift1"/>
                  <w:outlineLvl w:val="0"/>
                  <w:rPr>
                    <w:szCs w:val="18"/>
                  </w:rPr>
                </w:pPr>
                <w:r w:rsidRPr="007B3A6D">
                  <w:rPr>
                    <w:szCs w:val="18"/>
                  </w:rPr>
                  <w:t>Buyer_Lbl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Receiveby_Lbl"/>
            <w:tag w:val="#Nav: HBR Purchase - Order/51202"/>
            <w:id w:val="-1334292021"/>
            <w:placeholder>
              <w:docPart w:val="DefaultPlaceholder_-1854013440"/>
            </w:placeholder>
            <w:dataBinding w:prefixMappings="xmlns:ns0='urn:microsoft-dynamics-nav/reports/HBR Purchase - Order/51202/'" w:xpath="/ns0:NavWordReportXmlPart[1]/ns0:Purchase_Header[1]/ns0:Receiveby_Lbl[1]" w:storeItemID="{F1CF9811-4DAD-461B-8FA8-C8037081D5F8}"/>
            <w:text/>
          </w:sdtPr>
          <w:sdtEndPr/>
          <w:sdtContent>
            <w:tc>
              <w:tcPr>
                <w:tcW w:w="2160" w:type="dxa"/>
              </w:tcPr>
              <w:p w:rsidRPr="007B3A6D" w:rsidR="00E96245" w:rsidP="007A2170" w:rsidRDefault="00E96245" w14:paraId="392CB923" w14:textId="77777777">
                <w:pPr>
                  <w:pStyle w:val="Overskrift1"/>
                  <w:outlineLvl w:val="0"/>
                  <w:rPr>
                    <w:szCs w:val="18"/>
                  </w:rPr>
                </w:pPr>
                <w:r w:rsidRPr="007B3A6D">
                  <w:rPr>
                    <w:szCs w:val="18"/>
                  </w:rPr>
                  <w:t>Receiveby_Lbl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ShipmentMethodDesc_Lbl"/>
            <w:tag w:val="#Nav: HBR Purchase - Order/51202"/>
            <w:id w:val="677701220"/>
            <w:placeholder>
              <w:docPart w:val="DefaultPlaceholder_-1854013440"/>
            </w:placeholder>
            <w:dataBinding w:prefixMappings="xmlns:ns0='urn:microsoft-dynamics-nav/reports/HBR Purchase - Order/51202/'" w:xpath="/ns0:NavWordReportXmlPart[1]/ns0:Purchase_Header[1]/ns0:ShipmentMethodDesc_Lbl[1]" w:storeItemID="{F1CF9811-4DAD-461B-8FA8-C8037081D5F8}"/>
            <w:text/>
          </w:sdtPr>
          <w:sdtEndPr/>
          <w:sdtContent>
            <w:tc>
              <w:tcPr>
                <w:tcW w:w="3744" w:type="dxa"/>
              </w:tcPr>
              <w:p w:rsidRPr="007B3A6D" w:rsidR="00E96245" w:rsidP="007A2170" w:rsidRDefault="00E96245" w14:paraId="03C73535" w14:textId="77777777">
                <w:pPr>
                  <w:pStyle w:val="Overskrift1"/>
                  <w:outlineLvl w:val="0"/>
                  <w:rPr>
                    <w:szCs w:val="18"/>
                  </w:rPr>
                </w:pPr>
                <w:r w:rsidRPr="007B3A6D">
                  <w:rPr>
                    <w:szCs w:val="18"/>
                  </w:rPr>
                  <w:t>ShipmentMethodDesc_Lbl</w:t>
                </w:r>
              </w:p>
            </w:tc>
          </w:sdtContent>
        </w:sdt>
      </w:tr>
      <w:tr w:rsidRPr="007B3A6D" w:rsidR="00E96245" w:rsidTr="00A83FBC" w14:paraId="2ABB1FEB" w14:textId="77777777">
        <w:sdt>
          <w:sdtPr>
            <w:rPr>
              <w:sz w:val="18"/>
              <w:szCs w:val="18"/>
            </w:rPr>
            <w:alias w:val="#Nav: /Purchase_Header/PaymentTermsDesc"/>
            <w:tag w:val="#Nav: HBR Purchase - Order/51202"/>
            <w:id w:val="-973978232"/>
            <w:placeholder>
              <w:docPart w:val="DefaultPlaceholder_-1854013440"/>
            </w:placeholder>
            <w:dataBinding w:prefixMappings="xmlns:ns0='urn:microsoft-dynamics-nav/reports/HBR Purchase - Order/51202/'" w:xpath="/ns0:NavWordReportXmlPart[1]/ns0:Purchase_Header[1]/ns0:PaymentTermsDesc[1]" w:storeItemID="{F1CF9811-4DAD-461B-8FA8-C8037081D5F8}"/>
            <w:text/>
          </w:sdtPr>
          <w:sdtEndPr/>
          <w:sdtContent>
            <w:tc>
              <w:tcPr>
                <w:tcW w:w="2160" w:type="dxa"/>
              </w:tcPr>
              <w:p w:rsidRPr="007B3A6D" w:rsidR="00E96245" w:rsidP="00981D1E" w:rsidRDefault="00E96245" w14:paraId="151FD8E7" w14:textId="77777777">
                <w:pPr>
                  <w:rPr>
                    <w:sz w:val="18"/>
                    <w:szCs w:val="18"/>
                  </w:rPr>
                </w:pPr>
                <w:r w:rsidRPr="007B3A6D">
                  <w:rPr>
                    <w:sz w:val="18"/>
                    <w:szCs w:val="18"/>
                  </w:rPr>
                  <w:t>PaymentTermsDesc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alesPurchPersonName"/>
            <w:tag w:val="#Nav: HBR Purchase - Order/51202"/>
            <w:id w:val="628057728"/>
            <w:placeholder>
              <w:docPart w:val="DefaultPlaceholder_-1854013440"/>
            </w:placeholder>
            <w:dataBinding w:prefixMappings="xmlns:ns0='urn:microsoft-dynamics-nav/reports/HBR Purchase - Order/51202/'" w:xpath="/ns0:NavWordReportXmlPart[1]/ns0:Purchase_Header[1]/ns0:SalesPurchPersonName[1]" w:storeItemID="{F1CF9811-4DAD-461B-8FA8-C8037081D5F8}"/>
            <w:text/>
          </w:sdtPr>
          <w:sdtEndPr/>
          <w:sdtContent>
            <w:tc>
              <w:tcPr>
                <w:tcW w:w="2160" w:type="dxa"/>
              </w:tcPr>
              <w:p w:rsidRPr="007B3A6D" w:rsidR="00E96245" w:rsidP="00981D1E" w:rsidRDefault="00E14AB2" w14:paraId="01D0DD7B" w14:textId="77777777">
                <w:pPr>
                  <w:rPr>
                    <w:sz w:val="18"/>
                    <w:szCs w:val="18"/>
                  </w:rPr>
                </w:pPr>
                <w:r w:rsidRPr="007B3A6D">
                  <w:rPr>
                    <w:sz w:val="18"/>
                    <w:szCs w:val="18"/>
                  </w:rPr>
                  <w:t>SalesPurchPersonName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ExptRecptDt_PurchaseHeader"/>
            <w:tag w:val="#Nav: HBR Purchase - Order/51202"/>
            <w:id w:val="1477340993"/>
            <w:placeholder>
              <w:docPart w:val="DefaultPlaceholder_-1854013440"/>
            </w:placeholder>
            <w:dataBinding w:prefixMappings="xmlns:ns0='urn:microsoft-dynamics-nav/reports/HBR Purchase - Order/51202/'" w:xpath="/ns0:NavWordReportXmlPart[1]/ns0:Purchase_Header[1]/ns0:ExptRecptDt_PurchaseHeader[1]" w:storeItemID="{F1CF9811-4DAD-461B-8FA8-C8037081D5F8}"/>
            <w:text/>
          </w:sdtPr>
          <w:sdtEndPr/>
          <w:sdtContent>
            <w:tc>
              <w:tcPr>
                <w:tcW w:w="2160" w:type="dxa"/>
              </w:tcPr>
              <w:p w:rsidRPr="007B3A6D" w:rsidR="00E96245" w:rsidP="00981D1E" w:rsidRDefault="00F057B8" w14:paraId="44CD56B4" w14:textId="77777777">
                <w:pPr>
                  <w:rPr>
                    <w:sz w:val="18"/>
                    <w:szCs w:val="18"/>
                  </w:rPr>
                </w:pPr>
                <w:r w:rsidRPr="007B3A6D">
                  <w:rPr>
                    <w:sz w:val="18"/>
                    <w:szCs w:val="18"/>
                  </w:rPr>
                  <w:t>ExptRecptDt_PurchaseHeader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HBR Purchase - Order/51202"/>
            <w:id w:val="1047028566"/>
            <w:placeholder>
              <w:docPart w:val="DefaultPlaceholder_-1854013440"/>
            </w:placeholder>
            <w:dataBinding w:prefixMappings="xmlns:ns0='urn:microsoft-dynamics-nav/reports/HBR Purchase - Order/51202/'" w:xpath="/ns0:NavWordReportXmlPart[1]/ns0:Purchase_Header[1]/ns0:ShipmentMethodDesc[1]" w:storeItemID="{F1CF9811-4DAD-461B-8FA8-C8037081D5F8}"/>
            <w:text/>
          </w:sdtPr>
          <w:sdtEndPr/>
          <w:sdtContent>
            <w:tc>
              <w:tcPr>
                <w:tcW w:w="3744" w:type="dxa"/>
              </w:tcPr>
              <w:p w:rsidRPr="007B3A6D" w:rsidR="00E96245" w:rsidP="00981D1E" w:rsidRDefault="00E96245" w14:paraId="148418E1" w14:textId="77777777">
                <w:pPr>
                  <w:rPr>
                    <w:sz w:val="18"/>
                    <w:szCs w:val="18"/>
                  </w:rPr>
                </w:pPr>
                <w:r w:rsidRPr="007B3A6D">
                  <w:rPr>
                    <w:sz w:val="18"/>
                    <w:szCs w:val="18"/>
                  </w:rPr>
                  <w:t>ShipmentMethodDesc</w:t>
                </w:r>
              </w:p>
            </w:tc>
          </w:sdtContent>
        </w:sdt>
      </w:tr>
    </w:tbl>
    <w:p w:rsidRPr="007B3A6D" w:rsidR="009B3A60" w:rsidP="001541E0" w:rsidRDefault="009B3A60" w14:paraId="5EAF5899" w14:textId="77777777">
      <w:pPr>
        <w:pStyle w:val="Style1"/>
        <w:rPr>
          <w:sz w:val="18"/>
          <w:szCs w:val="18"/>
        </w:rPr>
      </w:pPr>
    </w:p>
    <w:tbl>
      <w:tblPr>
        <w:tblStyle w:val="Tabel-Gitter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39"/>
        <w:gridCol w:w="1844"/>
        <w:gridCol w:w="848"/>
        <w:gridCol w:w="855"/>
        <w:gridCol w:w="563"/>
        <w:gridCol w:w="144"/>
        <w:gridCol w:w="358"/>
        <w:gridCol w:w="1057"/>
        <w:gridCol w:w="994"/>
        <w:gridCol w:w="424"/>
        <w:gridCol w:w="994"/>
        <w:gridCol w:w="1419"/>
        <w:gridCol w:w="849"/>
        <w:gridCol w:w="285"/>
      </w:tblGrid>
      <w:tr w:rsidRPr="007B3A6D" w:rsidR="003B0547" w:rsidTr="00C11187" w14:paraId="1685EF3E" w14:textId="77777777">
        <w:trPr>
          <w:gridAfter w:val="1"/>
          <w:wAfter w:w="285" w:type="dxa"/>
          <w:trHeight w:val="547"/>
        </w:trPr>
        <w:sdt>
          <w:sdtPr>
            <w:rPr>
              <w:szCs w:val="18"/>
            </w:rPr>
            <w:id w:val="-407927881"/>
            <w:placeholder>
              <w:docPart w:val="DefaultPlaceholder_-1854013440"/>
            </w:placeholder>
            <w15:dataBinding w:prefixMappings="xmlns:ns0='urn:microsoft-dynamics-nav/reports/HBR Purchase - Order/51202/' " w:xpath="/ns0:NavWordReportXmlPart[1]/ns0:Purchase_Header[1]/ns0:Purchase_Line[1]/ns0:VendorItemNoLbl[1]" w:storeItemID="{F1CF9811-4DAD-461B-8FA8-C8037081D5F8}"/>
          </w:sdtPr>
          <w:sdtEndPr/>
          <w:sdtContent>
            <w:tc>
              <w:tcPr>
                <w:tcW w:w="1983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7B3A6D" w:rsidR="003B0547" w:rsidP="007A2170" w:rsidRDefault="006921D1" w14:paraId="07E6C5B8" w14:textId="6BAACA8B">
                <w:pPr>
                  <w:pStyle w:val="Overskrift1"/>
                  <w:outlineLvl w:val="0"/>
                  <w:rPr>
                    <w:szCs w:val="18"/>
                  </w:rPr>
                </w:pPr>
                <w:r>
                  <w:rPr>
                    <w:szCs w:val="18"/>
                  </w:rPr>
                  <w:t>VendorItemNoLbl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No_PurchLine_Lbl"/>
            <w:tag w:val="#Nav: HBR Purchase - Order/51202"/>
            <w:id w:val="-409309781"/>
            <w:placeholder>
              <w:docPart w:val="92E5921614204B9AA39C31555ADFCE8B"/>
            </w:placeholder>
            <w:dataBinding w:prefixMappings="xmlns:ns0='urn:microsoft-dynamics-nav/reports/HBR Purchase - Order/51202/'" w:xpath="/ns0:NavWordReportXmlPart[1]/ns0:Purchase_Header[1]/ns0:Purchase_Line[1]/ns0:No_PurchLine_Lbl[1]" w:storeItemID="{F1CF9811-4DAD-461B-8FA8-C8037081D5F8}"/>
            <w:text/>
          </w:sdtPr>
          <w:sdtEndPr/>
          <w:sdtContent>
            <w:tc>
              <w:tcPr>
                <w:tcW w:w="1703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7B3A6D" w:rsidR="003B0547" w:rsidP="00E85248" w:rsidRDefault="003B0547" w14:paraId="30102917" w14:textId="47DBC0C0">
                <w:pPr>
                  <w:pStyle w:val="Overskrift1"/>
                  <w:jc w:val="both"/>
                  <w:outlineLvl w:val="0"/>
                  <w:rPr>
                    <w:szCs w:val="18"/>
                  </w:rPr>
                </w:pPr>
                <w:r w:rsidRPr="007B3A6D">
                  <w:rPr>
                    <w:szCs w:val="18"/>
                  </w:rPr>
                  <w:t>No_PurchLine_Lbl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Desc_PurchLine_Lbl"/>
            <w:tag w:val="#Nav: HBR Purchase - Order/51202"/>
            <w:id w:val="590206617"/>
            <w:placeholder>
              <w:docPart w:val="4661497BFFB24DF38062DF72C203A5ED"/>
            </w:placeholder>
            <w:dataBinding w:prefixMappings="xmlns:ns0='urn:microsoft-dynamics-nav/reports/HBR Purchase - Order/51202/'" w:xpath="/ns0:NavWordReportXmlPart[1]/ns0:Purchase_Header[1]/ns0:Purchase_Line[1]/ns0:Desc_PurchLine_Lbl[1]" w:storeItemID="{F1CF9811-4DAD-461B-8FA8-C8037081D5F8}"/>
            <w:text/>
          </w:sdtPr>
          <w:sdtEndPr/>
          <w:sdtContent>
            <w:tc>
              <w:tcPr>
                <w:tcW w:w="3116" w:type="dxa"/>
                <w:gridSpan w:val="5"/>
                <w:tcBorders>
                  <w:bottom w:val="single" w:color="auto" w:sz="4" w:space="0"/>
                </w:tcBorders>
                <w:vAlign w:val="bottom"/>
              </w:tcPr>
              <w:p w:rsidRPr="007B3A6D" w:rsidR="003B0547" w:rsidP="003B0547" w:rsidRDefault="003B0547" w14:paraId="0202537E" w14:textId="51994DD0">
                <w:pPr>
                  <w:pStyle w:val="Overskrift1"/>
                  <w:outlineLvl w:val="0"/>
                  <w:rPr>
                    <w:szCs w:val="18"/>
                  </w:rPr>
                </w:pPr>
                <w:r w:rsidRPr="007B3A6D">
                  <w:rPr>
                    <w:szCs w:val="18"/>
                  </w:rPr>
                  <w:t>Desc_PurchLine_Lbl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VariantCodeLbl"/>
            <w:tag w:val="#Nav: HBR Purchase - Order/51202"/>
            <w:id w:val="1093825936"/>
            <w:placeholder>
              <w:docPart w:val="E530891A72844598B52EFC8C8A747F8D"/>
            </w:placeholder>
            <w:dataBinding w:prefixMappings="xmlns:ns0='urn:microsoft-dynamics-nav/reports/HBR Purchase - Order/51202/'" w:xpath="/ns0:NavWordReportXmlPart[1]/ns0:Purchase_Header[1]/ns0:Purchase_Line[1]/ns0:VariantCodeLbl[1]" w:storeItemID="{F1CF9811-4DAD-461B-8FA8-C8037081D5F8}"/>
            <w:text/>
          </w:sdtPr>
          <w:sdtEndPr/>
          <w:sdtContent>
            <w:tc>
              <w:tcPr>
                <w:tcW w:w="1418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7B3A6D" w:rsidR="003B0547" w:rsidP="00E85248" w:rsidRDefault="003B0547" w14:paraId="2E49A9BE" w14:textId="6510E121">
                <w:pPr>
                  <w:pStyle w:val="Overskrift1"/>
                  <w:jc w:val="right"/>
                  <w:outlineLvl w:val="0"/>
                  <w:rPr>
                    <w:szCs w:val="18"/>
                  </w:rPr>
                </w:pPr>
                <w:r w:rsidRPr="007B3A6D">
                  <w:rPr>
                    <w:szCs w:val="18"/>
                  </w:rPr>
                  <w:t>VariantCodeLbl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HBR Purchase - Order/51202"/>
            <w:id w:val="53900689"/>
            <w:placeholder>
              <w:docPart w:val="549E393E928F408699867C0CBDF057E0"/>
            </w:placeholder>
            <w:dataBinding w:prefixMappings="xmlns:ns0='urn:microsoft-dynamics-nav/reports/HBR Purchase - Order/51202/'" w:xpath="/ns0:NavWordReportXmlPart[1]/ns0:Purchase_Header[1]/ns0:Purchase_Line[1]/ns0:Qty_PurchLine_Lbl[1]" w:storeItemID="{F1CF9811-4DAD-461B-8FA8-C8037081D5F8}"/>
            <w:text/>
          </w:sdtPr>
          <w:sdtEndPr/>
          <w:sdtContent>
            <w:tc>
              <w:tcPr>
                <w:tcW w:w="1419" w:type="dxa"/>
                <w:tcBorders>
                  <w:bottom w:val="single" w:color="auto" w:sz="4" w:space="0"/>
                </w:tcBorders>
                <w:vAlign w:val="bottom"/>
              </w:tcPr>
              <w:p w:rsidRPr="007B3A6D" w:rsidR="003B0547" w:rsidP="00E85248" w:rsidRDefault="003B0547" w14:paraId="5B01B4DE" w14:textId="36630CC0">
                <w:pPr>
                  <w:pStyle w:val="Overskrift1"/>
                  <w:jc w:val="right"/>
                  <w:outlineLvl w:val="0"/>
                  <w:rPr>
                    <w:szCs w:val="18"/>
                  </w:rPr>
                </w:pPr>
                <w:r w:rsidRPr="007B3A6D">
                  <w:rPr>
                    <w:szCs w:val="18"/>
                  </w:rPr>
                  <w:t>Qty_PurchLine_Lbl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UOM_PurchLine_Lbl"/>
            <w:tag w:val="#Nav: HBR Purchase - Order/51202"/>
            <w:id w:val="-1783717093"/>
            <w:placeholder>
              <w:docPart w:val="B5216FEFEF5045B3B6A887231A6CFC2A"/>
            </w:placeholder>
            <w:dataBinding w:prefixMappings="xmlns:ns0='urn:microsoft-dynamics-nav/reports/HBR Purchase - Order/51202/'" w:xpath="/ns0:NavWordReportXmlPart[1]/ns0:Purchase_Header[1]/ns0:Purchase_Line[1]/ns0:UOM_PurchLine_Lbl[1]" w:storeItemID="{F1CF9811-4DAD-461B-8FA8-C8037081D5F8}"/>
            <w:text/>
          </w:sdtPr>
          <w:sdtEndPr/>
          <w:sdtContent>
            <w:tc>
              <w:tcPr>
                <w:tcW w:w="849" w:type="dxa"/>
                <w:tcBorders>
                  <w:bottom w:val="single" w:color="auto" w:sz="4" w:space="0"/>
                </w:tcBorders>
                <w:vAlign w:val="bottom"/>
              </w:tcPr>
              <w:p w:rsidRPr="007B3A6D" w:rsidR="003B0547" w:rsidP="00E85248" w:rsidRDefault="003B0547" w14:paraId="6B848721" w14:textId="7D982A1D">
                <w:pPr>
                  <w:pStyle w:val="Overskrift1"/>
                  <w:outlineLvl w:val="0"/>
                  <w:rPr>
                    <w:szCs w:val="18"/>
                  </w:rPr>
                </w:pPr>
                <w:r w:rsidRPr="007B3A6D">
                  <w:rPr>
                    <w:szCs w:val="18"/>
                  </w:rPr>
                  <w:t>UOM_PurchLine_Lbl</w:t>
                </w:r>
              </w:p>
            </w:tc>
          </w:sdtContent>
        </w:sdt>
      </w:tr>
      <w:tr w:rsidRPr="007B3A6D" w:rsidR="00A52191" w:rsidTr="00E85248" w14:paraId="118110F4" w14:textId="77777777">
        <w:trPr>
          <w:trHeight w:val="144" w:hRule="exact"/>
        </w:trPr>
        <w:tc>
          <w:tcPr>
            <w:tcW w:w="1983" w:type="dxa"/>
            <w:gridSpan w:val="2"/>
            <w:tcBorders>
              <w:top w:val="single" w:color="auto" w:sz="4" w:space="0"/>
            </w:tcBorders>
            <w:vAlign w:val="bottom"/>
          </w:tcPr>
          <w:p w:rsidRPr="007B3A6D" w:rsidR="00A52191" w:rsidP="007A2170" w:rsidRDefault="00A52191" w14:paraId="2B37DC9D" w14:textId="77777777">
            <w:pPr>
              <w:pStyle w:val="Overskrift1"/>
              <w:outlineLvl w:val="0"/>
              <w:rPr>
                <w:szCs w:val="18"/>
              </w:rPr>
            </w:pPr>
          </w:p>
        </w:tc>
        <w:tc>
          <w:tcPr>
            <w:tcW w:w="848" w:type="dxa"/>
            <w:tcBorders>
              <w:top w:val="single" w:color="auto" w:sz="4" w:space="0"/>
            </w:tcBorders>
            <w:vAlign w:val="bottom"/>
          </w:tcPr>
          <w:p w:rsidRPr="007B3A6D" w:rsidR="00A52191" w:rsidP="007A2170" w:rsidRDefault="00A52191" w14:paraId="4B9AAADD" w14:textId="121EC5D7">
            <w:pPr>
              <w:pStyle w:val="Overskrift1"/>
              <w:outlineLvl w:val="0"/>
              <w:rPr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color="auto" w:sz="4" w:space="0"/>
            </w:tcBorders>
            <w:vAlign w:val="bottom"/>
          </w:tcPr>
          <w:p w:rsidRPr="007B3A6D" w:rsidR="00A52191" w:rsidP="007A2170" w:rsidRDefault="00A52191" w14:paraId="19174AA1" w14:textId="7B000A5E">
            <w:pPr>
              <w:pStyle w:val="Overskrift1"/>
              <w:outlineLvl w:val="0"/>
              <w:rPr>
                <w:szCs w:val="18"/>
              </w:rPr>
            </w:pPr>
          </w:p>
        </w:tc>
        <w:tc>
          <w:tcPr>
            <w:tcW w:w="1559" w:type="dxa"/>
            <w:gridSpan w:val="3"/>
            <w:tcBorders>
              <w:top w:val="single" w:color="auto" w:sz="4" w:space="0"/>
            </w:tcBorders>
            <w:vAlign w:val="bottom"/>
          </w:tcPr>
          <w:p w:rsidRPr="007B3A6D" w:rsidR="00A52191" w:rsidP="003B0547" w:rsidRDefault="00A52191" w14:paraId="2D96C2EE" w14:textId="77777777">
            <w:pPr>
              <w:pStyle w:val="Overskrift1"/>
              <w:outlineLvl w:val="0"/>
              <w:rPr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color="auto" w:sz="4" w:space="0"/>
            </w:tcBorders>
            <w:vAlign w:val="bottom"/>
          </w:tcPr>
          <w:p w:rsidRPr="007B3A6D" w:rsidR="00A52191" w:rsidP="003B0547" w:rsidRDefault="00A52191" w14:paraId="0BC0E008" w14:textId="77777777">
            <w:pPr>
              <w:pStyle w:val="Overskrift1"/>
              <w:outlineLvl w:val="0"/>
              <w:rPr>
                <w:szCs w:val="18"/>
              </w:rPr>
            </w:pPr>
          </w:p>
        </w:tc>
        <w:tc>
          <w:tcPr>
            <w:tcW w:w="3262" w:type="dxa"/>
            <w:gridSpan w:val="3"/>
            <w:tcBorders>
              <w:top w:val="single" w:color="auto" w:sz="4" w:space="0"/>
            </w:tcBorders>
            <w:vAlign w:val="bottom"/>
          </w:tcPr>
          <w:p w:rsidRPr="007B3A6D" w:rsidR="00A52191" w:rsidP="00E85248" w:rsidRDefault="00A52191" w14:paraId="015F55E5" w14:textId="77777777">
            <w:pPr>
              <w:pStyle w:val="Overskrift1"/>
              <w:outlineLvl w:val="0"/>
              <w:rPr>
                <w:szCs w:val="18"/>
              </w:rPr>
            </w:pPr>
          </w:p>
        </w:tc>
        <w:tc>
          <w:tcPr>
            <w:tcW w:w="285" w:type="dxa"/>
            <w:tcBorders>
              <w:top w:val="single" w:color="auto" w:sz="4" w:space="0"/>
            </w:tcBorders>
            <w:vAlign w:val="bottom"/>
          </w:tcPr>
          <w:p w:rsidRPr="007B3A6D" w:rsidR="00A52191" w:rsidP="007A2170" w:rsidRDefault="00A52191" w14:paraId="416EF481" w14:textId="77777777">
            <w:pPr>
              <w:pStyle w:val="Overskrift1"/>
              <w:jc w:val="right"/>
              <w:outlineLvl w:val="0"/>
              <w:rPr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HBR Purchase - Order/51202"/>
          <w:id w:val="1326716514"/>
          <w15:dataBinding w:prefixMappings="xmlns:ns0='urn:microsoft-dynamics-nav/reports/HBR Purchase - Order/51202/'" w:xpath="/ns0:NavWordReportXmlPart[1]/ns0:Purchase_Header[1]/ns0:Purchase_Line" w:storeItemID="{F1CF9811-4DAD-461B-8FA8-C8037081D5F8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326910685"/>
              <w:placeholder>
                <w:docPart w:val="8B83E946206D409B85D560246DADF490"/>
              </w:placeholder>
              <w15:repeatingSectionItem/>
            </w:sdtPr>
            <w:sdtEndPr/>
            <w:sdtContent>
              <w:tr w:rsidRPr="007B3A6D" w:rsidR="003B0547" w:rsidTr="00C11187" w14:paraId="72EABCFF" w14:textId="77777777">
                <w:trPr>
                  <w:gridAfter w:val="1"/>
                  <w:wAfter w:w="285" w:type="dxa"/>
                  <w:trHeight w:val="187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Vendor_Item_No_"/>
                    <w:tag w:val="#Nav: HBR Purchase - Order/51202"/>
                    <w:id w:val="1693177334"/>
                    <w:placeholder>
                      <w:docPart w:val="DefaultPlaceholder_-1854013440"/>
                    </w:placeholder>
                    <w15:dataBinding w:prefixMappings="xmlns:ns0='urn:microsoft-dynamics-nav/reports/HBR Purchase - Order/51202/' " w:xpath="/ns0:NavWordReportXmlPart[1]/ns0:Purchase_Header[1]/ns0:Purchase_Line[1]/ns0:Vendor_Item_No_[1]" w:storeItemID="{F1CF9811-4DAD-461B-8FA8-C8037081D5F8}"/>
                  </w:sdtPr>
                  <w:sdtEndPr/>
                  <w:sdtContent>
                    <w:tc>
                      <w:tcPr>
                        <w:tcW w:w="1983" w:type="dxa"/>
                        <w:gridSpan w:val="2"/>
                      </w:tcPr>
                      <w:p w:rsidRPr="007B3A6D" w:rsidR="003B0547" w:rsidP="006921D1" w:rsidRDefault="006921D1" w14:paraId="1F74244E" w14:textId="78F48EE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Vendor_Item_No_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No_PurchLine"/>
                    <w:tag w:val="#Nav: HBR Purchase - Order/51202"/>
                    <w:id w:val="-1775087102"/>
                    <w:placeholder>
                      <w:docPart w:val="3332CCEC86224B98ACE297566BB92FA3"/>
                    </w:placeholder>
                    <w:dataBinding w:prefixMappings="xmlns:ns0='urn:microsoft-dynamics-nav/reports/HBR Purchase - Order/51202/'" w:xpath="/ns0:NavWordReportXmlPart[1]/ns0:Purchase_Header[1]/ns0:Purchase_Line[1]/ns0:No_PurchLine[1]" w:storeItemID="{F1CF9811-4DAD-461B-8FA8-C8037081D5F8}"/>
                    <w:text/>
                  </w:sdtPr>
                  <w:sdtEndPr/>
                  <w:sdtContent>
                    <w:tc>
                      <w:tcPr>
                        <w:tcW w:w="1703" w:type="dxa"/>
                        <w:gridSpan w:val="2"/>
                      </w:tcPr>
                      <w:p w:rsidRPr="007B3A6D" w:rsidR="003B0547" w:rsidP="006921D1" w:rsidRDefault="003B0547" w14:paraId="438907E1" w14:textId="5B158C44">
                        <w:pPr>
                          <w:rPr>
                            <w:sz w:val="18"/>
                            <w:szCs w:val="18"/>
                          </w:rPr>
                        </w:pPr>
                        <w:r w:rsidRPr="007B3A6D">
                          <w:rPr>
                            <w:sz w:val="18"/>
                            <w:szCs w:val="18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Desc_PurchLine"/>
                    <w:tag w:val="#Nav: HBR Purchase - Order/51202"/>
                    <w:id w:val="-2035417205"/>
                    <w:placeholder>
                      <w:docPart w:val="3CC7AD080D5B4102BC6998B094E5A0E9"/>
                    </w:placeholder>
                    <w:dataBinding w:prefixMappings="xmlns:ns0='urn:microsoft-dynamics-nav/reports/HBR Purchase - Order/51202/'" w:xpath="/ns0:NavWordReportXmlPart[1]/ns0:Purchase_Header[1]/ns0:Purchase_Line[1]/ns0:Desc_PurchLine[1]" w:storeItemID="{F1CF9811-4DAD-461B-8FA8-C8037081D5F8}"/>
                    <w:text/>
                  </w:sdtPr>
                  <w:sdtEndPr/>
                  <w:sdtContent>
                    <w:tc>
                      <w:tcPr>
                        <w:tcW w:w="3116" w:type="dxa"/>
                        <w:gridSpan w:val="5"/>
                      </w:tcPr>
                      <w:p w:rsidRPr="007B3A6D" w:rsidR="003B0547" w:rsidP="006921D1" w:rsidRDefault="003B0547" w14:paraId="5E9DD6CF" w14:textId="7294D008">
                        <w:pPr>
                          <w:rPr>
                            <w:sz w:val="18"/>
                            <w:szCs w:val="18"/>
                          </w:rPr>
                        </w:pPr>
                        <w:r w:rsidRPr="007B3A6D">
                          <w:rPr>
                            <w:sz w:val="18"/>
                            <w:szCs w:val="18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Variant_Code"/>
                    <w:tag w:val="#Nav: HBR_Purchase_Order/51202"/>
                    <w:id w:val="1683928955"/>
                    <w:placeholder>
                      <w:docPart w:val="ADA071FCB6C149478515B2774841A677"/>
                    </w:placeholder>
                    <w15:dataBinding w:prefixMappings="xmlns:ns0='urn:microsoft-dynamics-nav/reports/HBR_Purchase_Order/51202/' " w:xpath="/ns0:NavWordReportXmlPart[1]/ns0:Purchase_Header[1]/ns0:Purchase_Line[1]/ns0:Variant_Code[1]" w:storeItemID="{BF612BD0-8B8C-402E-BD49-36588A7F5840}"/>
                  </w:sdtPr>
                  <w:sdtEndPr/>
                  <w:sdtContent>
                    <w:tc>
                      <w:tcPr>
                        <w:tcW w:w="1418" w:type="dxa"/>
                        <w:gridSpan w:val="2"/>
                      </w:tcPr>
                      <w:p w:rsidRPr="007B3A6D" w:rsidR="003B0547" w:rsidP="006921D1" w:rsidRDefault="003B0547" w14:paraId="6846BBFB" w14:textId="49C3B7B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7B3A6D">
                          <w:rPr>
                            <w:sz w:val="18"/>
                            <w:szCs w:val="18"/>
                          </w:rPr>
                          <w:t>Variant_Code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Qty_PurchLine"/>
                    <w:tag w:val="#Nav: HBR Purchase - Order/51202"/>
                    <w:id w:val="-496340238"/>
                    <w:placeholder>
                      <w:docPart w:val="0F4BB61A93E7449496947B8079B51334"/>
                    </w:placeholder>
                    <w:dataBinding w:prefixMappings="xmlns:ns0='urn:microsoft-dynamics-nav/reports/HBR Purchase - Order/51202/'" w:xpath="/ns0:NavWordReportXmlPart[1]/ns0:Purchase_Header[1]/ns0:Purchase_Line[1]/ns0:Qty_PurchLine[1]" w:storeItemID="{F1CF9811-4DAD-461B-8FA8-C8037081D5F8}"/>
                    <w:text/>
                  </w:sdtPr>
                  <w:sdtEndPr/>
                  <w:sdtContent>
                    <w:tc>
                      <w:tcPr>
                        <w:tcW w:w="1419" w:type="dxa"/>
                      </w:tcPr>
                      <w:p w:rsidRPr="007B3A6D" w:rsidR="003B0547" w:rsidP="006921D1" w:rsidRDefault="003B0547" w14:paraId="7CA684E4" w14:textId="5B1505B0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7B3A6D">
                          <w:rPr>
                            <w:sz w:val="18"/>
                            <w:szCs w:val="18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UOM_PurchLine"/>
                    <w:tag w:val="#Nav: HBR Purchase - Order/51202"/>
                    <w:id w:val="108783416"/>
                    <w:placeholder>
                      <w:docPart w:val="0B37207303724C97B229536763F14C25"/>
                    </w:placeholder>
                    <w:dataBinding w:prefixMappings="xmlns:ns0='urn:microsoft-dynamics-nav/reports/HBR Purchase - Order/51202/'" w:xpath="/ns0:NavWordReportXmlPart[1]/ns0:Purchase_Header[1]/ns0:Purchase_Line[1]/ns0:UOM_PurchLine[1]" w:storeItemID="{F1CF9811-4DAD-461B-8FA8-C8037081D5F8}"/>
                    <w:text/>
                  </w:sdtPr>
                  <w:sdtEndPr/>
                  <w:sdtContent>
                    <w:tc>
                      <w:tcPr>
                        <w:tcW w:w="849" w:type="dxa"/>
                      </w:tcPr>
                      <w:p w:rsidRPr="007B3A6D" w:rsidR="003B0547" w:rsidP="006921D1" w:rsidRDefault="003B0547" w14:paraId="1B451092" w14:textId="29B424F3">
                        <w:pPr>
                          <w:rPr>
                            <w:sz w:val="18"/>
                            <w:szCs w:val="18"/>
                          </w:rPr>
                        </w:pPr>
                        <w:r w:rsidRPr="007B3A6D">
                          <w:rPr>
                            <w:sz w:val="18"/>
                            <w:szCs w:val="18"/>
                          </w:rPr>
                          <w:t>UOM_PurchLine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7B3A6D" w:rsidR="00A52191" w:rsidTr="00E85248" w14:paraId="63F3F053" w14:textId="77777777">
        <w:trPr>
          <w:trHeight w:val="187"/>
        </w:trPr>
        <w:tc>
          <w:tcPr>
            <w:tcW w:w="1983" w:type="dxa"/>
            <w:gridSpan w:val="2"/>
          </w:tcPr>
          <w:p w:rsidR="00A52191" w:rsidP="00A52191" w:rsidRDefault="00A52191" w14:paraId="41E619F7" w14:textId="77777777">
            <w:pPr>
              <w:rPr>
                <w:sz w:val="18"/>
                <w:szCs w:val="18"/>
              </w:rPr>
            </w:pPr>
          </w:p>
        </w:tc>
        <w:tc>
          <w:tcPr>
            <w:tcW w:w="848" w:type="dxa"/>
          </w:tcPr>
          <w:p w:rsidR="00A52191" w:rsidP="00A52191" w:rsidRDefault="00A52191" w14:paraId="337EE9CE" w14:textId="7777777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A52191" w:rsidP="00A52191" w:rsidRDefault="00A52191" w14:paraId="26DC4BD8" w14:textId="77777777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3"/>
          </w:tcPr>
          <w:p w:rsidR="00A52191" w:rsidP="00A52191" w:rsidRDefault="00A52191" w14:paraId="6C56664C" w14:textId="7777777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</w:tcPr>
          <w:p w:rsidR="00A52191" w:rsidP="00A52191" w:rsidRDefault="00A52191" w14:paraId="499F60BA" w14:textId="77777777">
            <w:pPr>
              <w:rPr>
                <w:sz w:val="18"/>
                <w:szCs w:val="18"/>
              </w:rPr>
            </w:pPr>
          </w:p>
        </w:tc>
        <w:tc>
          <w:tcPr>
            <w:tcW w:w="3262" w:type="dxa"/>
            <w:gridSpan w:val="3"/>
          </w:tcPr>
          <w:p w:rsidR="00A52191" w:rsidP="00A52191" w:rsidRDefault="00A52191" w14:paraId="024EA7CD" w14:textId="77777777">
            <w:pPr>
              <w:rPr>
                <w:sz w:val="18"/>
                <w:szCs w:val="18"/>
              </w:rPr>
            </w:pPr>
          </w:p>
        </w:tc>
        <w:tc>
          <w:tcPr>
            <w:tcW w:w="285" w:type="dxa"/>
          </w:tcPr>
          <w:p w:rsidR="00A52191" w:rsidP="00A52191" w:rsidRDefault="00A52191" w14:paraId="1E8809FD" w14:textId="77777777">
            <w:pPr>
              <w:rPr>
                <w:sz w:val="18"/>
                <w:szCs w:val="18"/>
              </w:rPr>
            </w:pPr>
          </w:p>
        </w:tc>
      </w:tr>
      <w:tr w:rsidRPr="007B3A6D" w:rsidR="00A52191" w:rsidTr="00E85248" w14:paraId="723E6950" w14:textId="10D116F4">
        <w:trPr>
          <w:gridBefore w:val="1"/>
          <w:gridAfter w:val="8"/>
          <w:wBefore w:w="139" w:type="dxa"/>
          <w:wAfter w:w="6380" w:type="dxa"/>
          <w:trHeight w:val="324"/>
        </w:trPr>
        <w:sdt>
          <w:sdtPr>
            <w:rPr>
              <w:szCs w:val="18"/>
            </w:rPr>
            <w:alias w:val="#Nav: /Purchase_Header/ShiptoAddress_Lbl"/>
            <w:tag w:val="#Nav: HBR Purchase - Order/51202"/>
            <w:id w:val="-1743247001"/>
            <w:placeholder>
              <w:docPart w:val="415138627DCF4E7C84BFBFEEF69B6030"/>
            </w:placeholder>
            <w:dataBinding w:prefixMappings="xmlns:ns0='urn:microsoft-dynamics-nav/reports/HBR Purchase - Order/51202/'" w:xpath="/ns0:NavWordReportXmlPart[1]/ns0:Purchase_Header[1]/ns0:ShiptoAddress_Lbl[1]" w:storeItemID="{F1CF9811-4DAD-461B-8FA8-C8037081D5F8}"/>
            <w:text/>
          </w:sdtPr>
          <w:sdtEndPr/>
          <w:sdtContent>
            <w:tc>
              <w:tcPr>
                <w:tcW w:w="1844" w:type="dxa"/>
              </w:tcPr>
              <w:p w:rsidRPr="007B3A6D" w:rsidR="00A52191" w:rsidP="00610F88" w:rsidRDefault="00A52191" w14:paraId="662345EC" w14:textId="77777777">
                <w:pPr>
                  <w:pStyle w:val="Overskrift1"/>
                  <w:outlineLvl w:val="0"/>
                  <w:rPr>
                    <w:szCs w:val="18"/>
                  </w:rPr>
                </w:pPr>
                <w:r w:rsidRPr="007B3A6D">
                  <w:rPr>
                    <w:szCs w:val="18"/>
                  </w:rPr>
                  <w:t>ShiptoAddress_Lbl</w:t>
                </w:r>
              </w:p>
            </w:tc>
          </w:sdtContent>
        </w:sdt>
        <w:tc>
          <w:tcPr>
            <w:tcW w:w="2410" w:type="dxa"/>
            <w:gridSpan w:val="4"/>
          </w:tcPr>
          <w:p w:rsidRPr="007B3A6D" w:rsidR="00A52191" w:rsidP="00610F88" w:rsidRDefault="00A52191" w14:paraId="406A4663" w14:textId="5FFB75B0">
            <w:pPr>
              <w:pStyle w:val="Overskrift1"/>
              <w:outlineLvl w:val="0"/>
              <w:rPr>
                <w:szCs w:val="18"/>
              </w:rPr>
            </w:pPr>
          </w:p>
        </w:tc>
      </w:tr>
      <w:tr w:rsidRPr="007B3A6D" w:rsidR="00A52191" w:rsidTr="00E85248" w14:paraId="472FD196" w14:textId="77777777">
        <w:trPr>
          <w:gridBefore w:val="1"/>
          <w:gridAfter w:val="7"/>
          <w:wBefore w:w="139" w:type="dxa"/>
          <w:wAfter w:w="6022" w:type="dxa"/>
        </w:trPr>
        <w:sdt>
          <w:sdtPr>
            <w:rPr>
              <w:rFonts w:cstheme="minorHAnsi"/>
              <w:sz w:val="18"/>
              <w:szCs w:val="18"/>
            </w:rPr>
            <w:alias w:val="#Nav: /Purchase_Header/ShipToAddr1"/>
            <w:tag w:val="#Nav: HBR Purchase - Order/51202"/>
            <w:id w:val="-1477758454"/>
            <w:placeholder>
              <w:docPart w:val="54A095F747F440EF85AA9C49530E1473"/>
            </w:placeholder>
            <w:dataBinding w:prefixMappings="xmlns:ns0='urn:microsoft-dynamics-nav/reports/HBR Purchase - Order/51202/'" w:xpath="/ns0:NavWordReportXmlPart[1]/ns0:Purchase_Header[1]/ns0:ShipToAddr1[1]" w:storeItemID="{F1CF9811-4DAD-461B-8FA8-C8037081D5F8}"/>
            <w:text/>
          </w:sdtPr>
          <w:sdtEndPr/>
          <w:sdtContent>
            <w:tc>
              <w:tcPr>
                <w:tcW w:w="1844" w:type="dxa"/>
              </w:tcPr>
              <w:p w:rsidRPr="007B3A6D" w:rsidR="00A52191" w:rsidP="008E34C0" w:rsidRDefault="00A52191" w14:paraId="54223032" w14:textId="5BDFBA4E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rFonts w:cstheme="minorHAnsi"/>
                    <w:sz w:val="18"/>
                    <w:szCs w:val="18"/>
                  </w:rPr>
                  <w:t>ShipToAddr1</w:t>
                </w:r>
              </w:p>
            </w:tc>
          </w:sdtContent>
        </w:sdt>
        <w:tc>
          <w:tcPr>
            <w:tcW w:w="2768" w:type="dxa"/>
            <w:gridSpan w:val="5"/>
          </w:tcPr>
          <w:p w:rsidRPr="007B3A6D" w:rsidR="00A52191" w:rsidP="008E34C0" w:rsidRDefault="00A52191" w14:paraId="5F5B288F" w14:textId="1BA40872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</w:tr>
      <w:tr w:rsidRPr="007B3A6D" w:rsidR="00A52191" w:rsidTr="00E85248" w14:paraId="5716C1DA" w14:textId="77777777">
        <w:trPr>
          <w:gridBefore w:val="1"/>
          <w:gridAfter w:val="7"/>
          <w:wBefore w:w="139" w:type="dxa"/>
          <w:wAfter w:w="6022" w:type="dxa"/>
        </w:trPr>
        <w:sdt>
          <w:sdtPr>
            <w:rPr>
              <w:rFonts w:cstheme="minorHAnsi"/>
              <w:sz w:val="18"/>
              <w:szCs w:val="18"/>
            </w:rPr>
            <w:alias w:val="#Nav: /Purchase_Header/ShipToAddr2"/>
            <w:tag w:val="#Nav: HBR Purchase - Order/51202"/>
            <w:id w:val="-229392333"/>
            <w:placeholder>
              <w:docPart w:val="0CAE693FC9B64A3CBF227694BD3837D9"/>
            </w:placeholder>
            <w:dataBinding w:prefixMappings="xmlns:ns0='urn:microsoft-dynamics-nav/reports/HBR Purchase - Order/51202/'" w:xpath="/ns0:NavWordReportXmlPart[1]/ns0:Purchase_Header[1]/ns0:ShipToAddr2[1]" w:storeItemID="{F1CF9811-4DAD-461B-8FA8-C8037081D5F8}"/>
            <w:text/>
          </w:sdtPr>
          <w:sdtEndPr/>
          <w:sdtContent>
            <w:tc>
              <w:tcPr>
                <w:tcW w:w="1844" w:type="dxa"/>
              </w:tcPr>
              <w:p w:rsidRPr="007B3A6D" w:rsidR="00A52191" w:rsidP="008E34C0" w:rsidRDefault="00A52191" w14:paraId="143E4F3A" w14:textId="6D8B25E3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rFonts w:cstheme="minorHAnsi"/>
                    <w:sz w:val="18"/>
                    <w:szCs w:val="18"/>
                  </w:rPr>
                  <w:t>ShipToAddr2</w:t>
                </w:r>
              </w:p>
            </w:tc>
          </w:sdtContent>
        </w:sdt>
        <w:tc>
          <w:tcPr>
            <w:tcW w:w="2768" w:type="dxa"/>
            <w:gridSpan w:val="5"/>
          </w:tcPr>
          <w:p w:rsidRPr="007B3A6D" w:rsidR="00A52191" w:rsidP="008E34C0" w:rsidRDefault="00A52191" w14:paraId="108846F4" w14:textId="2765A0DD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</w:tr>
      <w:tr w:rsidRPr="007B3A6D" w:rsidR="00A52191" w:rsidTr="00E85248" w14:paraId="684B6977" w14:textId="77777777">
        <w:trPr>
          <w:gridBefore w:val="1"/>
          <w:gridAfter w:val="7"/>
          <w:wBefore w:w="139" w:type="dxa"/>
          <w:wAfter w:w="6022" w:type="dxa"/>
        </w:trPr>
        <w:sdt>
          <w:sdtPr>
            <w:rPr>
              <w:rFonts w:cstheme="minorHAnsi"/>
              <w:sz w:val="18"/>
              <w:szCs w:val="18"/>
            </w:rPr>
            <w:alias w:val="#Nav: /Purchase_Header/ShipToAddr3"/>
            <w:tag w:val="#Nav: HBR Purchase - Order/51202"/>
            <w:id w:val="-1181434376"/>
            <w:placeholder>
              <w:docPart w:val="DDD62C02406E40E3B53B18A3D25028B0"/>
            </w:placeholder>
            <w:dataBinding w:prefixMappings="xmlns:ns0='urn:microsoft-dynamics-nav/reports/HBR Purchase - Order/51202/'" w:xpath="/ns0:NavWordReportXmlPart[1]/ns0:Purchase_Header[1]/ns0:ShipToAddr3[1]" w:storeItemID="{F1CF9811-4DAD-461B-8FA8-C8037081D5F8}"/>
            <w:text/>
          </w:sdtPr>
          <w:sdtEndPr/>
          <w:sdtContent>
            <w:tc>
              <w:tcPr>
                <w:tcW w:w="1844" w:type="dxa"/>
              </w:tcPr>
              <w:p w:rsidRPr="007B3A6D" w:rsidR="00A52191" w:rsidP="008E34C0" w:rsidRDefault="00A52191" w14:paraId="7520A5FA" w14:textId="46F39623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rFonts w:cstheme="minorHAnsi"/>
                    <w:sz w:val="18"/>
                    <w:szCs w:val="18"/>
                  </w:rPr>
                  <w:t>ShipToAddr3</w:t>
                </w:r>
              </w:p>
            </w:tc>
          </w:sdtContent>
        </w:sdt>
        <w:tc>
          <w:tcPr>
            <w:tcW w:w="2768" w:type="dxa"/>
            <w:gridSpan w:val="5"/>
          </w:tcPr>
          <w:p w:rsidRPr="007B3A6D" w:rsidR="00A52191" w:rsidP="008E34C0" w:rsidRDefault="00A52191" w14:paraId="1F179F6A" w14:textId="1F97024E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</w:tr>
      <w:tr w:rsidRPr="007B3A6D" w:rsidR="00A52191" w:rsidTr="00E85248" w14:paraId="6E3676AD" w14:textId="77777777">
        <w:trPr>
          <w:gridBefore w:val="1"/>
          <w:gridAfter w:val="7"/>
          <w:wBefore w:w="139" w:type="dxa"/>
          <w:wAfter w:w="6022" w:type="dxa"/>
        </w:trPr>
        <w:sdt>
          <w:sdtPr>
            <w:rPr>
              <w:rFonts w:cstheme="minorHAnsi"/>
              <w:sz w:val="18"/>
              <w:szCs w:val="18"/>
            </w:rPr>
            <w:alias w:val="#Nav: /Purchase_Header/ShipToAddr4"/>
            <w:tag w:val="#Nav: HBR Purchase - Order/51202"/>
            <w:id w:val="1116787563"/>
            <w:placeholder>
              <w:docPart w:val="DDBB27BF9EDA4466B022F393788E29BA"/>
            </w:placeholder>
            <w:dataBinding w:prefixMappings="xmlns:ns0='urn:microsoft-dynamics-nav/reports/HBR Purchase - Order/51202/'" w:xpath="/ns0:NavWordReportXmlPart[1]/ns0:Purchase_Header[1]/ns0:ShipToAddr4[1]" w:storeItemID="{F1CF9811-4DAD-461B-8FA8-C8037081D5F8}"/>
            <w:text/>
          </w:sdtPr>
          <w:sdtEndPr/>
          <w:sdtContent>
            <w:tc>
              <w:tcPr>
                <w:tcW w:w="1844" w:type="dxa"/>
              </w:tcPr>
              <w:p w:rsidRPr="007B3A6D" w:rsidR="00A52191" w:rsidP="008E34C0" w:rsidRDefault="00A52191" w14:paraId="23C4D3D8" w14:textId="448DD2CC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rFonts w:cstheme="minorHAnsi"/>
                    <w:sz w:val="18"/>
                    <w:szCs w:val="18"/>
                  </w:rPr>
                  <w:t>ShipToAddr4</w:t>
                </w:r>
              </w:p>
            </w:tc>
          </w:sdtContent>
        </w:sdt>
        <w:tc>
          <w:tcPr>
            <w:tcW w:w="2768" w:type="dxa"/>
            <w:gridSpan w:val="5"/>
          </w:tcPr>
          <w:p w:rsidRPr="007B3A6D" w:rsidR="00A52191" w:rsidP="008E34C0" w:rsidRDefault="00A52191" w14:paraId="3019F0C5" w14:textId="5BE6B92A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</w:tr>
      <w:tr w:rsidRPr="007B3A6D" w:rsidR="00A52191" w:rsidTr="00E85248" w14:paraId="065E6D9D" w14:textId="77777777">
        <w:trPr>
          <w:gridBefore w:val="1"/>
          <w:gridAfter w:val="7"/>
          <w:wBefore w:w="139" w:type="dxa"/>
          <w:wAfter w:w="6022" w:type="dxa"/>
        </w:trPr>
        <w:tc>
          <w:tcPr>
            <w:tcW w:w="1844" w:type="dxa"/>
          </w:tcPr>
          <w:sdt>
            <w:sdtPr>
              <w:rPr>
                <w:rFonts w:cstheme="minorHAnsi"/>
                <w:sz w:val="18"/>
                <w:szCs w:val="18"/>
              </w:rPr>
              <w:alias w:val="#Nav: /Purchase_Header/ShipToAddr5"/>
              <w:tag w:val="#Nav: HBR Purchase - Order/51202"/>
              <w:id w:val="260579305"/>
              <w:placeholder>
                <w:docPart w:val="D0F862C9A810442480635BEBA310BB40"/>
              </w:placeholder>
              <w:dataBinding w:prefixMappings="xmlns:ns0='urn:microsoft-dynamics-nav/reports/HBR Purchase - Order/51202/'" w:xpath="/ns0:NavWordReportXmlPart[1]/ns0:Purchase_Header[1]/ns0:ShipToAddr5[1]" w:storeItemID="{F1CF9811-4DAD-461B-8FA8-C8037081D5F8}"/>
              <w:text/>
            </w:sdtPr>
            <w:sdtEndPr/>
            <w:sdtContent>
              <w:p w:rsidRPr="007B3A6D" w:rsidR="00A52191" w:rsidP="008E34C0" w:rsidRDefault="00A52191" w14:paraId="018029E3" w14:textId="24F8A9A0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 w:rsidRPr="007B3A6D">
                  <w:rPr>
                    <w:rFonts w:cstheme="minorHAnsi"/>
                    <w:sz w:val="18"/>
                    <w:szCs w:val="18"/>
                  </w:rPr>
                  <w:t>ShipToAddr5</w:t>
                </w:r>
              </w:p>
            </w:sdtContent>
          </w:sdt>
        </w:tc>
        <w:tc>
          <w:tcPr>
            <w:tcW w:w="2768" w:type="dxa"/>
            <w:gridSpan w:val="5"/>
          </w:tcPr>
          <w:p w:rsidRPr="007B3A6D" w:rsidR="00A52191" w:rsidP="008E34C0" w:rsidRDefault="00A52191" w14:paraId="3A73C522" w14:textId="6BD7B742">
            <w:pPr>
              <w:pStyle w:val="Ingenafstand"/>
              <w:rPr>
                <w:rFonts w:cstheme="minorHAnsi"/>
                <w:sz w:val="18"/>
                <w:szCs w:val="18"/>
              </w:rPr>
            </w:pPr>
          </w:p>
        </w:tc>
      </w:tr>
      <w:tr w:rsidRPr="007B3A6D" w:rsidR="00A52191" w:rsidTr="00E85248" w14:paraId="083BDB5B" w14:textId="77777777">
        <w:trPr>
          <w:gridBefore w:val="1"/>
          <w:gridAfter w:val="7"/>
          <w:wBefore w:w="139" w:type="dxa"/>
          <w:wAfter w:w="6022" w:type="dxa"/>
        </w:trPr>
        <w:sdt>
          <w:sdtPr>
            <w:rPr>
              <w:rFonts w:cstheme="minorHAnsi"/>
              <w:sz w:val="18"/>
              <w:szCs w:val="18"/>
            </w:rPr>
            <w:id w:val="-608734409"/>
            <w:placeholder>
              <w:docPart w:val="A5678A32FDE74804A436BE1ED3B0AC8C"/>
            </w:placeholder>
            <w15:dataBinding w:prefixMappings="xmlns:ns0='urn:microsoft-dynamics-nav/reports/HBR Purchase - Order/51202/' " w:xpath="/ns0:NavWordReportXmlPart[1]/ns0:Purchase_Header[1]/ns0:CompanyPhoneNo_Lbl[1]" w:storeItemID="{F1CF9811-4DAD-461B-8FA8-C8037081D5F8}"/>
          </w:sdtPr>
          <w:sdtEndPr/>
          <w:sdtContent>
            <w:tc>
              <w:tcPr>
                <w:tcW w:w="1844" w:type="dxa"/>
              </w:tcPr>
              <w:p w:rsidRPr="007B3A6D" w:rsidR="00A52191" w:rsidP="008E34C0" w:rsidRDefault="006921D1" w14:paraId="6A11BB9E" w14:textId="4ABD3EDF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>CompanyPhoneNo_Lbl</w:t>
                </w:r>
              </w:p>
            </w:tc>
          </w:sdtContent>
        </w:sdt>
        <w:sdt>
          <w:sdtPr>
            <w:rPr>
              <w:rFonts w:cstheme="minorHAnsi"/>
              <w:sz w:val="18"/>
              <w:szCs w:val="18"/>
            </w:rPr>
            <w:id w:val="-876930103"/>
            <w:placeholder>
              <w:docPart w:val="DefaultPlaceholder_-1854013440"/>
            </w:placeholder>
            <w15:dataBinding w:prefixMappings="xmlns:ns0='urn:microsoft-dynamics-nav/reports/HBR Purchase - Order/51202/' " w:xpath="/ns0:NavWordReportXmlPart[1]/ns0:Purchase_Header[1]/ns0:DepartmentPhone[1]" w:storeItemID="{F1CF9811-4DAD-461B-8FA8-C8037081D5F8}"/>
          </w:sdtPr>
          <w:sdtContent>
            <w:tc>
              <w:tcPr>
                <w:tcW w:w="2768" w:type="dxa"/>
                <w:gridSpan w:val="5"/>
              </w:tcPr>
              <w:p w:rsidRPr="007B3A6D" w:rsidR="00A52191" w:rsidP="008E34C0" w:rsidRDefault="006921D1" w14:paraId="4D2B1119" w14:textId="7115D899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>DepartmentPhone</w:t>
                </w:r>
              </w:p>
            </w:tc>
          </w:sdtContent>
        </w:sdt>
      </w:tr>
      <w:tr w:rsidRPr="007B3A6D" w:rsidR="00A52191" w:rsidTr="00E85248" w14:paraId="6679DB1C" w14:textId="77777777">
        <w:trPr>
          <w:gridBefore w:val="1"/>
          <w:gridAfter w:val="7"/>
          <w:wBefore w:w="139" w:type="dxa"/>
          <w:wAfter w:w="6022" w:type="dxa"/>
        </w:trPr>
        <w:sdt>
          <w:sdtPr>
            <w:rPr>
              <w:rFonts w:cstheme="minorHAnsi"/>
              <w:sz w:val="18"/>
              <w:szCs w:val="18"/>
            </w:rPr>
            <w:id w:val="-1226364434"/>
            <w:placeholder>
              <w:docPart w:val="A5678A32FDE74804A436BE1ED3B0AC8C"/>
            </w:placeholder>
            <w15:dataBinding w:prefixMappings="xmlns:ns0='urn:microsoft-dynamics-nav/reports/HBR Purchase - Order/51202/' " w:xpath="/ns0:NavWordReportXmlPart[1]/ns0:Purchase_Header[1]/ns0:CompanyEmail_Lbl[1]" w:storeItemID="{F1CF9811-4DAD-461B-8FA8-C8037081D5F8}"/>
          </w:sdtPr>
          <w:sdtEndPr/>
          <w:sdtContent>
            <w:tc>
              <w:tcPr>
                <w:tcW w:w="1844" w:type="dxa"/>
              </w:tcPr>
              <w:p w:rsidRPr="007B3A6D" w:rsidR="00A52191" w:rsidP="008E34C0" w:rsidRDefault="006921D1" w14:paraId="5E0BD6C6" w14:textId="0A0AD004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>CompanyEmail_Lbl</w:t>
                </w:r>
              </w:p>
            </w:tc>
          </w:sdtContent>
        </w:sdt>
        <w:sdt>
          <w:sdtPr>
            <w:rPr>
              <w:rFonts w:cstheme="minorHAnsi"/>
              <w:sz w:val="18"/>
              <w:szCs w:val="18"/>
            </w:rPr>
            <w:id w:val="-956017413"/>
            <w:placeholder>
              <w:docPart w:val="DefaultPlaceholder_-1854013440"/>
            </w:placeholder>
            <w15:dataBinding w:prefixMappings="xmlns:ns0='urn:microsoft-dynamics-nav/reports/HBR Purchase - Order/51202/' " w:xpath="/ns0:NavWordReportXmlPart[1]/ns0:Purchase_Header[1]/ns0:DepartmentEmail[1]" w:storeItemID="{F1CF9811-4DAD-461B-8FA8-C8037081D5F8}"/>
          </w:sdtPr>
          <w:sdtContent>
            <w:bookmarkStart w:name="_GoBack" w:displacedByCustomXml="prev" w:id="0"/>
            <w:bookmarkEnd w:displacedByCustomXml="prev" w:id="0"/>
            <w:tc>
              <w:tcPr>
                <w:tcW w:w="2768" w:type="dxa"/>
                <w:gridSpan w:val="5"/>
              </w:tcPr>
              <w:p w:rsidRPr="007B3A6D" w:rsidR="00A52191" w:rsidP="008E34C0" w:rsidRDefault="006921D1" w14:paraId="07AF2DBA" w14:textId="465A85DF">
                <w:pPr>
                  <w:pStyle w:val="Ingenafstand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>DepartmentEmail</w:t>
                </w:r>
              </w:p>
            </w:tc>
          </w:sdtContent>
        </w:sdt>
      </w:tr>
    </w:tbl>
    <w:p w:rsidRPr="00885FC7" w:rsidR="007A2170" w:rsidP="001541E0" w:rsidRDefault="007A2170" w14:paraId="7E04B671" w14:textId="77777777">
      <w:pPr>
        <w:pStyle w:val="Style1"/>
        <w:rPr>
          <w:sz w:val="20"/>
          <w:szCs w:val="20"/>
        </w:rPr>
      </w:pPr>
    </w:p>
    <w:p w:rsidRPr="00885FC7" w:rsidR="00602E94" w:rsidP="001541E0" w:rsidRDefault="00602E94" w14:paraId="15D7FEB8" w14:textId="77777777">
      <w:pPr>
        <w:pStyle w:val="Style1"/>
        <w:rPr>
          <w:sz w:val="20"/>
          <w:szCs w:val="20"/>
        </w:rPr>
      </w:pPr>
    </w:p>
    <w:sectPr w:rsidRPr="00885FC7" w:rsidR="00602E94" w:rsidSect="006775CD">
      <w:headerReference w:type="default" r:id="rId8"/>
      <w:footerReference w:type="default" r:id="rId9"/>
      <w:headerReference w:type="first" r:id="rId10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6FD" w:rsidP="00E40C63" w:rsidRDefault="005236FD" w14:paraId="676EE354" w14:textId="77777777">
      <w:pPr>
        <w:spacing w:after="0"/>
      </w:pPr>
      <w:r>
        <w:separator/>
      </w:r>
    </w:p>
  </w:endnote>
  <w:endnote w:type="continuationSeparator" w:id="0">
    <w:p w:rsidR="005236FD" w:rsidP="00E40C63" w:rsidRDefault="005236FD" w14:paraId="2F342AF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3626F2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el-Gitter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6D52D340" w14:textId="77777777">
            <w:tc>
              <w:tcPr>
                <w:tcW w:w="5000" w:type="pct"/>
              </w:tcPr>
              <w:p w:rsidR="00C43401" w:rsidP="0090637C" w:rsidRDefault="00C43401" w14:paraId="79FCABAC" w14:textId="77777777">
                <w:pPr>
                  <w:pStyle w:val="Ingenafstand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1D7F4280" w14:textId="77777777">
          <w:pPr>
            <w:pStyle w:val="Ingenafstand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F416FEC" w14:textId="77777777">
    <w:pPr>
      <w:pStyle w:val="Sidefod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6FD" w:rsidP="00E40C63" w:rsidRDefault="005236FD" w14:paraId="36DA8B59" w14:textId="77777777">
      <w:pPr>
        <w:spacing w:after="0"/>
      </w:pPr>
      <w:r>
        <w:separator/>
      </w:r>
    </w:p>
  </w:footnote>
  <w:footnote w:type="continuationSeparator" w:id="0">
    <w:p w:rsidR="005236FD" w:rsidP="00E40C63" w:rsidRDefault="005236FD" w14:paraId="74D0697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FCAD7EC" w14:textId="77777777">
      <w:tc>
        <w:tcPr>
          <w:tcW w:w="2929" w:type="pct"/>
        </w:tcPr>
        <w:p w:rsidRPr="00F17602" w:rsidR="00F17602" w:rsidP="00F17602" w:rsidRDefault="005236FD" w14:paraId="42C4ED00" w14:textId="77777777">
          <w:pPr>
            <w:pStyle w:val="Titel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HBR Purchase - Order/51202"/>
              <w:id w:val="-1643734038"/>
              <w:placeholder>
                <w:docPart w:val="9485722AD625498C8BC2196EF140A656"/>
              </w:placeholder>
              <w:dataBinding w:prefixMappings="xmlns:ns0='urn:microsoft-dynamics-nav/reports/HBR Purchase - Order/51202/'" w:xpath="/ns0:NavWordReportXmlPart[1]/ns0:Purchase_Header[1]/ns0:DocumentTitle_Lbl[1]" w:storeItemID="{F1CF9811-4DAD-461B-8FA8-C8037081D5F8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HBR Purchase - Order/51202"/>
              <w:id w:val="-1095469703"/>
              <w:placeholder>
                <w:docPart w:val="9485722AD625498C8BC2196EF140A656"/>
              </w:placeholder>
              <w:dataBinding w:prefixMappings="xmlns:ns0='urn:microsoft-dynamics-nav/reports/HBR Purchase - Order/51202/'" w:xpath="/ns0:NavWordReportXmlPart[1]/ns0:Purchase_Header[1]/ns0:No_PurchHeader[1]" w:storeItemID="{F1CF9811-4DAD-461B-8FA8-C8037081D5F8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HBR Purchase - Order/51202"/>
            <w:id w:val="185729155"/>
            <w:placeholder>
              <w:docPart w:val="9485722AD625498C8BC2196EF140A656"/>
            </w:placeholder>
            <w:dataBinding w:prefixMappings="xmlns:ns0='urn:microsoft-dynamics-nav/reports/HBR Purchase - Order/51202/'" w:xpath="/ns0:NavWordReportXmlPart[1]/ns0:Purchase_Header[1]/ns0:DocumentDate[1]" w:storeItemID="{F1CF9811-4DAD-461B-8FA8-C8037081D5F8}"/>
            <w:text/>
          </w:sdtPr>
          <w:sdtEndPr/>
          <w:sdtContent>
            <w:p w:rsidRPr="00F17602" w:rsidR="00F17602" w:rsidP="00F17602" w:rsidRDefault="00F17602" w14:paraId="17C4E940" w14:textId="77777777">
              <w:pPr>
                <w:pStyle w:val="Undertitel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5236FD" w14:paraId="78350454" w14:textId="77777777">
          <w:pPr>
            <w:pStyle w:val="Ingenafstand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HBR Purchase - Order/51202"/>
              <w:id w:val="-554851619"/>
              <w:placeholder>
                <w:docPart w:val="9485722AD625498C8BC2196EF140A656"/>
              </w:placeholder>
              <w:dataBinding w:prefixMappings="xmlns:ns0='urn:microsoft-dynamics-nav/reports/HBR Purchase - Order/51202/'" w:xpath="/ns0:NavWordReportXmlPart[1]/ns0:Purchase_Header[1]/ns0:Page_Lbl[1]" w:storeItemID="{F1CF9811-4DAD-461B-8FA8-C8037081D5F8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4F400AE" w14:textId="77777777">
          <w:pPr>
            <w:pStyle w:val="Sidehoved"/>
            <w:jc w:val="right"/>
            <w:rPr>
              <w:b/>
            </w:rPr>
          </w:pPr>
        </w:p>
      </w:tc>
    </w:tr>
  </w:tbl>
  <w:p w:rsidRPr="001D1CE2" w:rsidR="00D6006D" w:rsidP="00D6006D" w:rsidRDefault="00D6006D" w14:paraId="63CA41DD" w14:textId="77777777">
    <w:pPr>
      <w:pStyle w:val="Sidehoved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5209" w:type="pct"/>
      <w:tblInd w:w="14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8"/>
      <w:gridCol w:w="4635"/>
    </w:tblGrid>
    <w:tr w:rsidR="00835886" w:rsidTr="002C1F2C" w14:paraId="08BF1163" w14:textId="77777777">
      <w:tc>
        <w:tcPr>
          <w:tcW w:w="2905" w:type="pct"/>
        </w:tcPr>
        <w:p w:rsidRPr="00C63D8B" w:rsidR="00C43401" w:rsidP="00291EF5" w:rsidRDefault="005236FD" w14:paraId="3910B588" w14:textId="77777777">
          <w:pPr>
            <w:pStyle w:val="Titel"/>
            <w:rPr>
              <w:rFonts w:asciiTheme="minorHAnsi" w:hAnsiTheme="minorHAnsi" w:cstheme="minorHAnsi"/>
              <w:b/>
              <w:bCs/>
              <w:sz w:val="28"/>
              <w:szCs w:val="28"/>
            </w:rPr>
          </w:pPr>
          <w:sdt>
            <w:sdt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alias w:val="#Nav: /Purchase_Header/DocumentTitle_Lbl"/>
              <w:tag w:val="#Nav: HBR Purchase - Order/51202"/>
              <w:id w:val="-34973664"/>
              <w:placeholder>
                <w:docPart w:val="DefaultPlaceholder_-1854013440"/>
              </w:placeholder>
              <w:dataBinding w:prefixMappings="xmlns:ns0='urn:microsoft-dynamics-nav/reports/HBR Purchase - Order/51202/'" w:xpath="/ns0:NavWordReportXmlPart[1]/ns0:Purchase_Header[1]/ns0:DocumentTitle_Lbl[1]" w:storeItemID="{F1CF9811-4DAD-461B-8FA8-C8037081D5F8}"/>
              <w:text/>
            </w:sdtPr>
            <w:sdtEndPr/>
            <w:sdtContent>
              <w:r w:rsidRPr="00C63D8B" w:rsidR="00BD2158"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t>DocumentTitle_Lbl</w:t>
              </w:r>
            </w:sdtContent>
          </w:sdt>
          <w:r w:rsidRPr="00C63D8B" w:rsidR="00FA08E4">
            <w:rPr>
              <w:rFonts w:asciiTheme="minorHAnsi" w:hAnsiTheme="minorHAnsi" w:cstheme="minorHAnsi"/>
              <w:b/>
              <w:bCs/>
              <w:sz w:val="28"/>
              <w:szCs w:val="28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alias w:val="#Nav: /Purchase_Header/No_PurchHeader"/>
              <w:tag w:val="#Nav: HBR Purchase - Order/51202"/>
              <w:id w:val="-1021395110"/>
              <w:placeholder>
                <w:docPart w:val="DefaultPlaceholder_-1854013440"/>
              </w:placeholder>
              <w:dataBinding w:prefixMappings="xmlns:ns0='urn:microsoft-dynamics-nav/reports/HBR Purchase - Order/51202/'" w:xpath="/ns0:NavWordReportXmlPart[1]/ns0:Purchase_Header[1]/ns0:No_PurchHeader[1]" w:storeItemID="{F1CF9811-4DAD-461B-8FA8-C8037081D5F8}"/>
              <w:text/>
            </w:sdtPr>
            <w:sdtEndPr/>
            <w:sdtContent>
              <w:r w:rsidRPr="00C63D8B" w:rsidR="00BD2158">
                <w:rPr>
                  <w:rFonts w:asciiTheme="minorHAnsi" w:hAnsiTheme="minorHAnsi" w:cstheme="minorHAnsi"/>
                  <w:b/>
                  <w:bCs/>
                  <w:sz w:val="28"/>
                  <w:szCs w:val="28"/>
                </w:rPr>
                <w:t>No_PurchHeader</w:t>
              </w:r>
            </w:sdtContent>
          </w:sdt>
        </w:p>
        <w:sdt>
          <w:sdtPr>
            <w:rPr>
              <w:sz w:val="20"/>
            </w:rPr>
            <w:alias w:val="#Nav: /Purchase_Header/DocumentDate"/>
            <w:tag w:val="#Nav: HBR Purchase - Order/51202"/>
            <w:id w:val="-1874838677"/>
            <w:placeholder>
              <w:docPart w:val="DefaultPlaceholder_-1854013440"/>
            </w:placeholder>
            <w:dataBinding w:prefixMappings="xmlns:ns0='urn:microsoft-dynamics-nav/reports/HBR Purchase - Order/51202/'" w:xpath="/ns0:NavWordReportXmlPart[1]/ns0:Purchase_Header[1]/ns0:DocumentDate[1]" w:storeItemID="{F1CF9811-4DAD-461B-8FA8-C8037081D5F8}"/>
            <w:text/>
          </w:sdtPr>
          <w:sdtEndPr/>
          <w:sdtContent>
            <w:p w:rsidRPr="00C63D8B" w:rsidR="00E55D9E" w:rsidP="00DA0734" w:rsidRDefault="00DA0734" w14:paraId="5110EAB6" w14:textId="77777777">
              <w:pPr>
                <w:pStyle w:val="Undertitel"/>
                <w:rPr>
                  <w:sz w:val="20"/>
                </w:rPr>
              </w:pPr>
              <w:r w:rsidRPr="00C63D8B">
                <w:rPr>
                  <w:sz w:val="20"/>
                </w:rPr>
                <w:t>DocumentDate</w:t>
              </w:r>
            </w:p>
          </w:sdtContent>
        </w:sdt>
        <w:p w:rsidRPr="00E55D9E" w:rsidR="00DA0734" w:rsidP="00DA0734" w:rsidRDefault="005236FD" w14:paraId="11092CD3" w14:textId="77777777">
          <w:pPr>
            <w:pStyle w:val="Undertitel"/>
          </w:pPr>
          <w:sdt>
            <w:sdtPr>
              <w:rPr>
                <w:sz w:val="20"/>
              </w:rPr>
              <w:alias w:val="#Nav: /Purchase_Header/Page_Lbl"/>
              <w:tag w:val="#Nav: HBR Purchase - Order/51202"/>
              <w:id w:val="-821274198"/>
              <w:placeholder>
                <w:docPart w:val="DefaultPlaceholder_-1854013440"/>
              </w:placeholder>
              <w:dataBinding w:prefixMappings="xmlns:ns0='urn:microsoft-dynamics-nav/reports/HBR Purchase - Order/51202/'" w:xpath="/ns0:NavWordReportXmlPart[1]/ns0:Purchase_Header[1]/ns0:Page_Lbl[1]" w:storeItemID="{F1CF9811-4DAD-461B-8FA8-C8037081D5F8}"/>
              <w:text/>
            </w:sdtPr>
            <w:sdtEndPr/>
            <w:sdtContent>
              <w:r w:rsidRPr="00C63D8B" w:rsidR="00DA0734">
                <w:rPr>
                  <w:sz w:val="20"/>
                </w:rPr>
                <w:t>Page_Lbl</w:t>
              </w:r>
            </w:sdtContent>
          </w:sdt>
          <w:r w:rsidRPr="00C63D8B" w:rsidR="00DA0734">
            <w:rPr>
              <w:sz w:val="20"/>
            </w:rPr>
            <w:t xml:space="preserve">  </w:t>
          </w:r>
          <w:r w:rsidRPr="00C63D8B" w:rsidR="0009454A">
            <w:rPr>
              <w:sz w:val="20"/>
            </w:rPr>
            <w:fldChar w:fldCharType="begin"/>
          </w:r>
          <w:r w:rsidRPr="00C63D8B" w:rsidR="0009454A">
            <w:rPr>
              <w:sz w:val="20"/>
            </w:rPr>
            <w:instrText xml:space="preserve"> PAGE  \* Arabic  \* MERGEFORMAT </w:instrText>
          </w:r>
          <w:r w:rsidRPr="00C63D8B" w:rsidR="0009454A">
            <w:rPr>
              <w:sz w:val="20"/>
            </w:rPr>
            <w:fldChar w:fldCharType="separate"/>
          </w:r>
          <w:r w:rsidRPr="00C63D8B" w:rsidR="009B3A60">
            <w:rPr>
              <w:noProof/>
              <w:sz w:val="20"/>
            </w:rPr>
            <w:t>1</w:t>
          </w:r>
          <w:r w:rsidRPr="00C63D8B" w:rsidR="0009454A">
            <w:rPr>
              <w:sz w:val="20"/>
            </w:rPr>
            <w:fldChar w:fldCharType="end"/>
          </w:r>
          <w:r w:rsidRPr="00C63D8B" w:rsidR="00600A84">
            <w:rPr>
              <w:sz w:val="20"/>
            </w:rPr>
            <w:t xml:space="preserve"> / </w:t>
          </w:r>
          <w:r w:rsidRPr="00C63D8B" w:rsidR="00CE6A6B">
            <w:rPr>
              <w:sz w:val="20"/>
            </w:rPr>
            <w:fldChar w:fldCharType="begin"/>
          </w:r>
          <w:r w:rsidRPr="00C63D8B" w:rsidR="00CE6A6B">
            <w:rPr>
              <w:sz w:val="20"/>
            </w:rPr>
            <w:instrText xml:space="preserve"> NUMPAGES   \* MERGEFORMAT </w:instrText>
          </w:r>
          <w:r w:rsidRPr="00C63D8B" w:rsidR="00CE6A6B">
            <w:rPr>
              <w:sz w:val="20"/>
            </w:rPr>
            <w:fldChar w:fldCharType="separate"/>
          </w:r>
          <w:r w:rsidRPr="00C63D8B" w:rsidR="009B3A60">
            <w:rPr>
              <w:noProof/>
              <w:sz w:val="20"/>
            </w:rPr>
            <w:t>1</w:t>
          </w:r>
          <w:r w:rsidRPr="00C63D8B" w:rsidR="00CE6A6B">
            <w:rPr>
              <w:noProof/>
              <w:sz w:val="20"/>
            </w:rPr>
            <w:fldChar w:fldCharType="end"/>
          </w:r>
        </w:p>
      </w:tc>
      <w:tc>
        <w:tcPr>
          <w:tcW w:w="2095" w:type="pct"/>
        </w:tcPr>
        <w:p w:rsidR="00C43401" w:rsidP="00254767" w:rsidRDefault="004639DD" w14:paraId="280952ED" w14:textId="77777777">
          <w:pPr>
            <w:pStyle w:val="Sidehoved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HBR Purchase - Order/51202"/>
              <w:id w:val="-2008820458"/>
              <w:dataBinding w:prefixMappings="xmlns:ns0='urn:microsoft-dynamics-nav/reports/HBR Purchase - Order/51202/'" w:xpath="/ns0:NavWordReportXmlPart[1]/ns0:Purchase_Header[1]/ns0:CompanyPicture[1]" w:storeItemID="{F1CF9811-4DAD-461B-8FA8-C8037081D5F8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2882433F" wp14:editId="28A2D1C7">
                    <wp:extent cx="2209800" cy="697865"/>
                    <wp:effectExtent l="0" t="0" r="0" b="6985"/>
                    <wp:docPr id="3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17616" cy="7003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250ABACA" w14:textId="77777777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C31DD"/>
    <w:rsid w:val="000D5A6D"/>
    <w:rsid w:val="000E071F"/>
    <w:rsid w:val="000E6063"/>
    <w:rsid w:val="000F7816"/>
    <w:rsid w:val="0010049A"/>
    <w:rsid w:val="00103846"/>
    <w:rsid w:val="0010616B"/>
    <w:rsid w:val="0011793B"/>
    <w:rsid w:val="00123A7D"/>
    <w:rsid w:val="00126D5A"/>
    <w:rsid w:val="00130677"/>
    <w:rsid w:val="001310D9"/>
    <w:rsid w:val="00134A71"/>
    <w:rsid w:val="00151C73"/>
    <w:rsid w:val="00153546"/>
    <w:rsid w:val="001541E0"/>
    <w:rsid w:val="001621D9"/>
    <w:rsid w:val="00170C2B"/>
    <w:rsid w:val="001A2625"/>
    <w:rsid w:val="001A40A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54767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1F2C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0547"/>
    <w:rsid w:val="003B1D59"/>
    <w:rsid w:val="003B1F62"/>
    <w:rsid w:val="003C2C96"/>
    <w:rsid w:val="003D120B"/>
    <w:rsid w:val="003D4B80"/>
    <w:rsid w:val="003D7AD7"/>
    <w:rsid w:val="003E2178"/>
    <w:rsid w:val="003F77E2"/>
    <w:rsid w:val="004116AE"/>
    <w:rsid w:val="00417ABE"/>
    <w:rsid w:val="00441C3B"/>
    <w:rsid w:val="00446966"/>
    <w:rsid w:val="00451877"/>
    <w:rsid w:val="004639DD"/>
    <w:rsid w:val="00472618"/>
    <w:rsid w:val="00492354"/>
    <w:rsid w:val="00495AE8"/>
    <w:rsid w:val="004A3CBD"/>
    <w:rsid w:val="004A4D71"/>
    <w:rsid w:val="004B22F6"/>
    <w:rsid w:val="004B47ED"/>
    <w:rsid w:val="004B4EE3"/>
    <w:rsid w:val="004B6FE5"/>
    <w:rsid w:val="004B787A"/>
    <w:rsid w:val="004C32B6"/>
    <w:rsid w:val="004C60A5"/>
    <w:rsid w:val="004D1000"/>
    <w:rsid w:val="004D7782"/>
    <w:rsid w:val="004E6401"/>
    <w:rsid w:val="004F0691"/>
    <w:rsid w:val="004F2432"/>
    <w:rsid w:val="0051660C"/>
    <w:rsid w:val="005236FD"/>
    <w:rsid w:val="00524FE6"/>
    <w:rsid w:val="00536A73"/>
    <w:rsid w:val="00543913"/>
    <w:rsid w:val="005449F0"/>
    <w:rsid w:val="00551E99"/>
    <w:rsid w:val="00552846"/>
    <w:rsid w:val="00563DCD"/>
    <w:rsid w:val="005731CF"/>
    <w:rsid w:val="00583077"/>
    <w:rsid w:val="00587157"/>
    <w:rsid w:val="005948C5"/>
    <w:rsid w:val="00595F7F"/>
    <w:rsid w:val="005963DE"/>
    <w:rsid w:val="005A0994"/>
    <w:rsid w:val="005A1FF8"/>
    <w:rsid w:val="005C497A"/>
    <w:rsid w:val="005F2559"/>
    <w:rsid w:val="005F5BCF"/>
    <w:rsid w:val="005F5EC9"/>
    <w:rsid w:val="005F6BCC"/>
    <w:rsid w:val="00600A84"/>
    <w:rsid w:val="0060202A"/>
    <w:rsid w:val="00602E94"/>
    <w:rsid w:val="00610A30"/>
    <w:rsid w:val="00612ABF"/>
    <w:rsid w:val="006245DA"/>
    <w:rsid w:val="00635F06"/>
    <w:rsid w:val="0063620D"/>
    <w:rsid w:val="006418DB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921D1"/>
    <w:rsid w:val="006A2A7B"/>
    <w:rsid w:val="006C30D9"/>
    <w:rsid w:val="006C4581"/>
    <w:rsid w:val="006D0B3A"/>
    <w:rsid w:val="006D4B90"/>
    <w:rsid w:val="006D64AE"/>
    <w:rsid w:val="006E5E72"/>
    <w:rsid w:val="006E5F55"/>
    <w:rsid w:val="006E60E9"/>
    <w:rsid w:val="006F257D"/>
    <w:rsid w:val="006F2626"/>
    <w:rsid w:val="00701791"/>
    <w:rsid w:val="00707BE3"/>
    <w:rsid w:val="0071439C"/>
    <w:rsid w:val="00716E24"/>
    <w:rsid w:val="00734219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A3002"/>
    <w:rsid w:val="007B235B"/>
    <w:rsid w:val="007B3A6D"/>
    <w:rsid w:val="007E323C"/>
    <w:rsid w:val="00802B5B"/>
    <w:rsid w:val="00807754"/>
    <w:rsid w:val="00815D27"/>
    <w:rsid w:val="008179F0"/>
    <w:rsid w:val="00817EE6"/>
    <w:rsid w:val="00820262"/>
    <w:rsid w:val="00835886"/>
    <w:rsid w:val="00836184"/>
    <w:rsid w:val="00843F81"/>
    <w:rsid w:val="00844D12"/>
    <w:rsid w:val="00845DAF"/>
    <w:rsid w:val="00845E08"/>
    <w:rsid w:val="008533EF"/>
    <w:rsid w:val="00856BBF"/>
    <w:rsid w:val="00857236"/>
    <w:rsid w:val="00862E42"/>
    <w:rsid w:val="00885FC7"/>
    <w:rsid w:val="008874E0"/>
    <w:rsid w:val="008A3400"/>
    <w:rsid w:val="008A54A2"/>
    <w:rsid w:val="008C0B78"/>
    <w:rsid w:val="008C3901"/>
    <w:rsid w:val="008C6786"/>
    <w:rsid w:val="008D7475"/>
    <w:rsid w:val="008E1DFF"/>
    <w:rsid w:val="008E34C0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47ED2"/>
    <w:rsid w:val="00954C6C"/>
    <w:rsid w:val="00956B20"/>
    <w:rsid w:val="00961578"/>
    <w:rsid w:val="00961EFE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A5192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05D66"/>
    <w:rsid w:val="00A20DDB"/>
    <w:rsid w:val="00A30C38"/>
    <w:rsid w:val="00A42BE5"/>
    <w:rsid w:val="00A52191"/>
    <w:rsid w:val="00A539C4"/>
    <w:rsid w:val="00A55682"/>
    <w:rsid w:val="00A64E32"/>
    <w:rsid w:val="00A76F36"/>
    <w:rsid w:val="00A83FBC"/>
    <w:rsid w:val="00A9010E"/>
    <w:rsid w:val="00A9275C"/>
    <w:rsid w:val="00A940EF"/>
    <w:rsid w:val="00A9726D"/>
    <w:rsid w:val="00AC60A2"/>
    <w:rsid w:val="00AD7254"/>
    <w:rsid w:val="00AE1DF0"/>
    <w:rsid w:val="00AE6ABB"/>
    <w:rsid w:val="00AF1EDD"/>
    <w:rsid w:val="00AF4452"/>
    <w:rsid w:val="00AF62CA"/>
    <w:rsid w:val="00AF6E4D"/>
    <w:rsid w:val="00B01DA6"/>
    <w:rsid w:val="00B1006C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1BB"/>
    <w:rsid w:val="00BD35AE"/>
    <w:rsid w:val="00BE5952"/>
    <w:rsid w:val="00BE6BE6"/>
    <w:rsid w:val="00BF0F10"/>
    <w:rsid w:val="00BF6BA4"/>
    <w:rsid w:val="00C11187"/>
    <w:rsid w:val="00C27C1A"/>
    <w:rsid w:val="00C36F18"/>
    <w:rsid w:val="00C37817"/>
    <w:rsid w:val="00C40BE4"/>
    <w:rsid w:val="00C41D4D"/>
    <w:rsid w:val="00C41DE3"/>
    <w:rsid w:val="00C43401"/>
    <w:rsid w:val="00C46E9F"/>
    <w:rsid w:val="00C47206"/>
    <w:rsid w:val="00C63D8B"/>
    <w:rsid w:val="00C645A2"/>
    <w:rsid w:val="00C77159"/>
    <w:rsid w:val="00C910B5"/>
    <w:rsid w:val="00CA17AE"/>
    <w:rsid w:val="00CA6394"/>
    <w:rsid w:val="00CB6557"/>
    <w:rsid w:val="00CB70AD"/>
    <w:rsid w:val="00CD1B92"/>
    <w:rsid w:val="00CD65C8"/>
    <w:rsid w:val="00CE4EFC"/>
    <w:rsid w:val="00CE5ABD"/>
    <w:rsid w:val="00CE6A6B"/>
    <w:rsid w:val="00D1578F"/>
    <w:rsid w:val="00D21D63"/>
    <w:rsid w:val="00D235D0"/>
    <w:rsid w:val="00D268A1"/>
    <w:rsid w:val="00D40A70"/>
    <w:rsid w:val="00D41DC8"/>
    <w:rsid w:val="00D41F89"/>
    <w:rsid w:val="00D50031"/>
    <w:rsid w:val="00D53B6F"/>
    <w:rsid w:val="00D54A61"/>
    <w:rsid w:val="00D54DEE"/>
    <w:rsid w:val="00D55186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A792D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85248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07579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398"/>
    <w:rsid w:val="00FA08E4"/>
    <w:rsid w:val="00FA4D66"/>
    <w:rsid w:val="00FA77C5"/>
    <w:rsid w:val="00FB06A1"/>
    <w:rsid w:val="00FB3DCE"/>
    <w:rsid w:val="00FB430D"/>
    <w:rsid w:val="00FC4E9C"/>
    <w:rsid w:val="00FD6A00"/>
    <w:rsid w:val="00FE1868"/>
    <w:rsid w:val="00FF0F04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C1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luthilsen">
    <w:name w:val="Closing"/>
    <w:basedOn w:val="Normal"/>
    <w:link w:val="SluthilsenTegn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SluthilsenTegn">
    <w:name w:val="Sluthilsen Tegn"/>
    <w:basedOn w:val="Standardskrifttypeiafsnit"/>
    <w:link w:val="Sluthilsen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Standardskrifttypeiafsni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A76FD1ED4F844BEDAB5C956398ACA6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6B365D-E87D-490B-8C10-1A0E37F05B23}"/>
      </w:docPartPr>
      <w:docPartBody>
        <w:p w:rsidR="000D6E7D" w:rsidRDefault="008142E5" w:rsidP="008142E5">
          <w:pPr>
            <w:pStyle w:val="A76FD1ED4F844BEDAB5C956398ACA6E3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0D4F7C5F44CB4FE3BFB3510F417394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1F8549-A692-488F-8143-599AF5BB016A}"/>
      </w:docPartPr>
      <w:docPartBody>
        <w:p w:rsidR="009324E6" w:rsidRDefault="000629E0" w:rsidP="000629E0">
          <w:pPr>
            <w:pStyle w:val="0D4F7C5F44CB4FE3BFB3510F417394C7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99A6078D2FB483489BE995D540445E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A9FF317-3DCF-41B9-9AC5-6773AC872587}"/>
      </w:docPartPr>
      <w:docPartBody>
        <w:p w:rsidR="009324E6" w:rsidRDefault="000629E0" w:rsidP="000629E0">
          <w:pPr>
            <w:pStyle w:val="899A6078D2FB483489BE995D540445E4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415138627DCF4E7C84BFBFEEF69B603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5D4DA3-AE96-402D-8D23-C4BF8F5951D3}"/>
      </w:docPartPr>
      <w:docPartBody>
        <w:p w:rsidR="009D2B01" w:rsidRDefault="002229BB" w:rsidP="002229BB">
          <w:pPr>
            <w:pStyle w:val="415138627DCF4E7C84BFBFEEF69B6030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54A095F747F440EF85AA9C49530E147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D29B04D-68F5-4127-8EDB-25CF5C63FA4A}"/>
      </w:docPartPr>
      <w:docPartBody>
        <w:p w:rsidR="009D2B01" w:rsidRDefault="002229BB" w:rsidP="002229BB">
          <w:pPr>
            <w:pStyle w:val="54A095F747F440EF85AA9C49530E1473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0CAE693FC9B64A3CBF227694BD3837D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864234D-E85A-4802-A531-458FC1EF5F73}"/>
      </w:docPartPr>
      <w:docPartBody>
        <w:p w:rsidR="009D2B01" w:rsidRDefault="002229BB" w:rsidP="002229BB">
          <w:pPr>
            <w:pStyle w:val="0CAE693FC9B64A3CBF227694BD3837D9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DD62C02406E40E3B53B18A3D25028B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57AD33F-9794-40ED-AE48-CDAA07FD9B50}"/>
      </w:docPartPr>
      <w:docPartBody>
        <w:p w:rsidR="009D2B01" w:rsidRDefault="002229BB" w:rsidP="002229BB">
          <w:pPr>
            <w:pStyle w:val="DDD62C02406E40E3B53B18A3D25028B0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DBB27BF9EDA4466B022F393788E29B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F26B02E-A4C1-4E09-929C-21EC57B82485}"/>
      </w:docPartPr>
      <w:docPartBody>
        <w:p w:rsidR="009D2B01" w:rsidRDefault="002229BB" w:rsidP="002229BB">
          <w:pPr>
            <w:pStyle w:val="DDBB27BF9EDA4466B022F393788E29BA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0F862C9A810442480635BEBA310BB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7A04E11-6680-49AC-A811-B252A63A572C}"/>
      </w:docPartPr>
      <w:docPartBody>
        <w:p w:rsidR="009D2B01" w:rsidRDefault="002229BB" w:rsidP="002229BB">
          <w:pPr>
            <w:pStyle w:val="D0F862C9A810442480635BEBA310BB40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A5678A32FDE74804A436BE1ED3B0AC8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1F62467-310B-46EC-BDEC-1B20805E3CE8}"/>
      </w:docPartPr>
      <w:docPartBody>
        <w:p w:rsidR="009D2B01" w:rsidRDefault="002229BB" w:rsidP="002229BB">
          <w:pPr>
            <w:pStyle w:val="A5678A32FDE74804A436BE1ED3B0AC8C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92E5921614204B9AA39C31555ADFCE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A5A5BF0-8919-4C58-928A-9C17A2DD8F36}"/>
      </w:docPartPr>
      <w:docPartBody>
        <w:p w:rsidR="009D2B01" w:rsidRDefault="002229BB" w:rsidP="002229BB">
          <w:pPr>
            <w:pStyle w:val="92E5921614204B9AA39C31555ADFCE8B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4661497BFFB24DF38062DF72C203A5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A2EBC20-A58B-4A7A-B8E3-91DF9FA6D669}"/>
      </w:docPartPr>
      <w:docPartBody>
        <w:p w:rsidR="009D2B01" w:rsidRDefault="002229BB" w:rsidP="002229BB">
          <w:pPr>
            <w:pStyle w:val="4661497BFFB24DF38062DF72C203A5ED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E530891A72844598B52EFC8C8A747F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E57A59-A67E-43F5-A035-9BF410532B6C}"/>
      </w:docPartPr>
      <w:docPartBody>
        <w:p w:rsidR="009D2B01" w:rsidRDefault="002229BB" w:rsidP="002229BB">
          <w:pPr>
            <w:pStyle w:val="E530891A72844598B52EFC8C8A747F8D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549E393E928F408699867C0CBDF057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2F81EA-66A9-42EF-9FD4-2E204E29C2BE}"/>
      </w:docPartPr>
      <w:docPartBody>
        <w:p w:rsidR="009D2B01" w:rsidRDefault="002229BB" w:rsidP="002229BB">
          <w:pPr>
            <w:pStyle w:val="549E393E928F408699867C0CBDF057E0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B5216FEFEF5045B3B6A887231A6CFC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A2A0D40-D896-47BC-8319-7AA22E5D3992}"/>
      </w:docPartPr>
      <w:docPartBody>
        <w:p w:rsidR="009D2B01" w:rsidRDefault="002229BB" w:rsidP="002229BB">
          <w:pPr>
            <w:pStyle w:val="B5216FEFEF5045B3B6A887231A6CFC2A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8B83E946206D409B85D560246DADF49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FC7CF97-5CFB-45D3-B626-6FA184E02DA1}"/>
      </w:docPartPr>
      <w:docPartBody>
        <w:p w:rsidR="009D2B01" w:rsidRDefault="002229BB" w:rsidP="002229BB">
          <w:pPr>
            <w:pStyle w:val="8B83E946206D409B85D560246DADF490"/>
          </w:pPr>
          <w:r w:rsidRPr="00E74B84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332CCEC86224B98ACE297566BB92F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F956BB-3000-4166-B04D-813518A07FE9}"/>
      </w:docPartPr>
      <w:docPartBody>
        <w:p w:rsidR="009D2B01" w:rsidRDefault="002229BB" w:rsidP="002229BB">
          <w:pPr>
            <w:pStyle w:val="3332CCEC86224B98ACE297566BB92FA3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3CC7AD080D5B4102BC6998B094E5A0E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A41B71E-67D8-4A2E-8953-E6987A03C7FA}"/>
      </w:docPartPr>
      <w:docPartBody>
        <w:p w:rsidR="009D2B01" w:rsidRDefault="002229BB" w:rsidP="002229BB">
          <w:pPr>
            <w:pStyle w:val="3CC7AD080D5B4102BC6998B094E5A0E9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ADA071FCB6C149478515B2774841A67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F5B66B4-0A39-4B75-B19D-C82A6BCC3A51}"/>
      </w:docPartPr>
      <w:docPartBody>
        <w:p w:rsidR="009D2B01" w:rsidRDefault="002229BB" w:rsidP="002229BB">
          <w:pPr>
            <w:pStyle w:val="ADA071FCB6C149478515B2774841A677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0F4BB61A93E7449496947B8079B513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21B93E-239D-4BB3-9322-85738E7C8693}"/>
      </w:docPartPr>
      <w:docPartBody>
        <w:p w:rsidR="009D2B01" w:rsidRDefault="002229BB" w:rsidP="002229BB">
          <w:pPr>
            <w:pStyle w:val="0F4BB61A93E7449496947B8079B51334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0B37207303724C97B229536763F14C2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566CF3-4FFD-474C-BEB7-E5C3D3673478}"/>
      </w:docPartPr>
      <w:docPartBody>
        <w:p w:rsidR="009D2B01" w:rsidRDefault="002229BB" w:rsidP="002229BB">
          <w:pPr>
            <w:pStyle w:val="0B37207303724C97B229536763F14C25"/>
          </w:pPr>
          <w:r w:rsidRPr="00F62AF1">
            <w:rPr>
              <w:rStyle w:val="Pladsholderteks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55037"/>
    <w:rsid w:val="000629E0"/>
    <w:rsid w:val="00065643"/>
    <w:rsid w:val="00070797"/>
    <w:rsid w:val="0008782E"/>
    <w:rsid w:val="000B465D"/>
    <w:rsid w:val="000D6E7D"/>
    <w:rsid w:val="000E70CA"/>
    <w:rsid w:val="00111379"/>
    <w:rsid w:val="00140901"/>
    <w:rsid w:val="001A482E"/>
    <w:rsid w:val="001B2E0F"/>
    <w:rsid w:val="0020281A"/>
    <w:rsid w:val="002221B4"/>
    <w:rsid w:val="002229BB"/>
    <w:rsid w:val="00277793"/>
    <w:rsid w:val="00280539"/>
    <w:rsid w:val="0029741B"/>
    <w:rsid w:val="002C30C1"/>
    <w:rsid w:val="002E698C"/>
    <w:rsid w:val="002F0F71"/>
    <w:rsid w:val="002F228D"/>
    <w:rsid w:val="00303230"/>
    <w:rsid w:val="00377D7B"/>
    <w:rsid w:val="003B0EE2"/>
    <w:rsid w:val="003B4E73"/>
    <w:rsid w:val="003D2A10"/>
    <w:rsid w:val="003E39BD"/>
    <w:rsid w:val="004609F8"/>
    <w:rsid w:val="004A6305"/>
    <w:rsid w:val="004E1508"/>
    <w:rsid w:val="0052071E"/>
    <w:rsid w:val="00576AD4"/>
    <w:rsid w:val="005954E4"/>
    <w:rsid w:val="005B4F45"/>
    <w:rsid w:val="005C05B6"/>
    <w:rsid w:val="00604CF0"/>
    <w:rsid w:val="006427AC"/>
    <w:rsid w:val="00672748"/>
    <w:rsid w:val="00676164"/>
    <w:rsid w:val="00677A32"/>
    <w:rsid w:val="006802F3"/>
    <w:rsid w:val="006C7475"/>
    <w:rsid w:val="007306EB"/>
    <w:rsid w:val="00796784"/>
    <w:rsid w:val="007B0F74"/>
    <w:rsid w:val="008142E5"/>
    <w:rsid w:val="00814E65"/>
    <w:rsid w:val="0082504B"/>
    <w:rsid w:val="008268BB"/>
    <w:rsid w:val="00826E4A"/>
    <w:rsid w:val="00845ABD"/>
    <w:rsid w:val="008C48D7"/>
    <w:rsid w:val="008E72B8"/>
    <w:rsid w:val="008F0DF3"/>
    <w:rsid w:val="00911A0F"/>
    <w:rsid w:val="00912A7E"/>
    <w:rsid w:val="009324E6"/>
    <w:rsid w:val="0094040D"/>
    <w:rsid w:val="0094520C"/>
    <w:rsid w:val="00947668"/>
    <w:rsid w:val="009A3528"/>
    <w:rsid w:val="009A3957"/>
    <w:rsid w:val="009C4634"/>
    <w:rsid w:val="009D2B01"/>
    <w:rsid w:val="009D4AEB"/>
    <w:rsid w:val="00AA7B04"/>
    <w:rsid w:val="00AC221E"/>
    <w:rsid w:val="00AD1E20"/>
    <w:rsid w:val="00AE10D9"/>
    <w:rsid w:val="00AE1CD3"/>
    <w:rsid w:val="00AE701E"/>
    <w:rsid w:val="00AF1763"/>
    <w:rsid w:val="00B104BA"/>
    <w:rsid w:val="00B7711D"/>
    <w:rsid w:val="00BA07E4"/>
    <w:rsid w:val="00C02972"/>
    <w:rsid w:val="00CA4F0D"/>
    <w:rsid w:val="00CE0159"/>
    <w:rsid w:val="00D16157"/>
    <w:rsid w:val="00D20429"/>
    <w:rsid w:val="00D235E3"/>
    <w:rsid w:val="00D45BCC"/>
    <w:rsid w:val="00D61155"/>
    <w:rsid w:val="00D94A8F"/>
    <w:rsid w:val="00DD6387"/>
    <w:rsid w:val="00DF2317"/>
    <w:rsid w:val="00E0614E"/>
    <w:rsid w:val="00E247B0"/>
    <w:rsid w:val="00E371D0"/>
    <w:rsid w:val="00E62160"/>
    <w:rsid w:val="00E6368A"/>
    <w:rsid w:val="00E81C11"/>
    <w:rsid w:val="00E9720D"/>
    <w:rsid w:val="00EC03BA"/>
    <w:rsid w:val="00EC114E"/>
    <w:rsid w:val="00ED4D6E"/>
    <w:rsid w:val="00ED6B63"/>
    <w:rsid w:val="00F11BE4"/>
    <w:rsid w:val="00F52410"/>
    <w:rsid w:val="00F6491C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229BB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  <w:style w:type="paragraph" w:customStyle="1" w:styleId="AAAEF0933A124866973ECDB4A96F894C">
    <w:name w:val="AAAEF0933A124866973ECDB4A96F894C"/>
    <w:rsid w:val="00E247B0"/>
    <w:rPr>
      <w:lang w:val="da-DK" w:eastAsia="da-DK"/>
    </w:rPr>
  </w:style>
  <w:style w:type="paragraph" w:customStyle="1" w:styleId="A76FD1ED4F844BEDAB5C956398ACA6E3">
    <w:name w:val="A76FD1ED4F844BEDAB5C956398ACA6E3"/>
    <w:rsid w:val="008142E5"/>
    <w:rPr>
      <w:lang w:val="da-DK" w:eastAsia="da-DK"/>
    </w:rPr>
  </w:style>
  <w:style w:type="paragraph" w:customStyle="1" w:styleId="0D4F7C5F44CB4FE3BFB3510F417394C7">
    <w:name w:val="0D4F7C5F44CB4FE3BFB3510F417394C7"/>
    <w:rsid w:val="000629E0"/>
    <w:rPr>
      <w:lang w:val="da-DK" w:eastAsia="da-DK"/>
    </w:rPr>
  </w:style>
  <w:style w:type="paragraph" w:customStyle="1" w:styleId="899A6078D2FB483489BE995D540445E4">
    <w:name w:val="899A6078D2FB483489BE995D540445E4"/>
    <w:rsid w:val="000629E0"/>
    <w:rPr>
      <w:lang w:val="da-DK" w:eastAsia="da-DK"/>
    </w:rPr>
  </w:style>
  <w:style w:type="paragraph" w:customStyle="1" w:styleId="539594FEFEC745E0A71A35EEDCE47D5C">
    <w:name w:val="539594FEFEC745E0A71A35EEDCE47D5C"/>
    <w:rsid w:val="00EC114E"/>
    <w:rPr>
      <w:lang w:val="da-DK" w:eastAsia="da-DK"/>
    </w:rPr>
  </w:style>
  <w:style w:type="paragraph" w:customStyle="1" w:styleId="27C5B19671B14755AA22A3A4F9EC690C">
    <w:name w:val="27C5B19671B14755AA22A3A4F9EC690C"/>
    <w:rsid w:val="00EC114E"/>
    <w:rPr>
      <w:lang w:val="da-DK" w:eastAsia="da-DK"/>
    </w:rPr>
  </w:style>
  <w:style w:type="paragraph" w:customStyle="1" w:styleId="7D73000405F042AB8019FED24462D5A9">
    <w:name w:val="7D73000405F042AB8019FED24462D5A9"/>
    <w:rsid w:val="00EC114E"/>
    <w:rPr>
      <w:lang w:val="da-DK" w:eastAsia="da-DK"/>
    </w:rPr>
  </w:style>
  <w:style w:type="paragraph" w:customStyle="1" w:styleId="B339B5F5FA3945C6B0345BD7C76EBF34">
    <w:name w:val="B339B5F5FA3945C6B0345BD7C76EBF34"/>
    <w:rsid w:val="00677A32"/>
    <w:rPr>
      <w:lang w:val="da-DK" w:eastAsia="da-DK"/>
    </w:rPr>
  </w:style>
  <w:style w:type="paragraph" w:customStyle="1" w:styleId="703D4CC71CBA4E809F64456CA070CA6E">
    <w:name w:val="703D4CC71CBA4E809F64456CA070CA6E"/>
    <w:rsid w:val="00677A32"/>
    <w:rPr>
      <w:lang w:val="da-DK" w:eastAsia="da-DK"/>
    </w:rPr>
  </w:style>
  <w:style w:type="paragraph" w:customStyle="1" w:styleId="CADFDD45ABC54E6EA48FA1AD669DFFEC">
    <w:name w:val="CADFDD45ABC54E6EA48FA1AD669DFFEC"/>
    <w:rsid w:val="00677A32"/>
    <w:rPr>
      <w:lang w:val="da-DK" w:eastAsia="da-DK"/>
    </w:rPr>
  </w:style>
  <w:style w:type="paragraph" w:customStyle="1" w:styleId="7A7B121EE6244C6C8AF4A678F28A8B37">
    <w:name w:val="7A7B121EE6244C6C8AF4A678F28A8B37"/>
    <w:rsid w:val="00677A32"/>
    <w:rPr>
      <w:lang w:val="da-DK" w:eastAsia="da-DK"/>
    </w:rPr>
  </w:style>
  <w:style w:type="paragraph" w:customStyle="1" w:styleId="9E08274F3DF14BBAAA3690D1A4D9DFBB">
    <w:name w:val="9E08274F3DF14BBAAA3690D1A4D9DFBB"/>
    <w:rsid w:val="00677A32"/>
    <w:rPr>
      <w:lang w:val="da-DK" w:eastAsia="da-DK"/>
    </w:rPr>
  </w:style>
  <w:style w:type="paragraph" w:customStyle="1" w:styleId="B76AEEDE708A4C49B963A3710CAEF8EF">
    <w:name w:val="B76AEEDE708A4C49B963A3710CAEF8EF"/>
    <w:rsid w:val="00677A32"/>
    <w:rPr>
      <w:lang w:val="da-DK" w:eastAsia="da-DK"/>
    </w:rPr>
  </w:style>
  <w:style w:type="paragraph" w:customStyle="1" w:styleId="8EC1F026282F4D36B92255299B56A1A8">
    <w:name w:val="8EC1F026282F4D36B92255299B56A1A8"/>
    <w:rsid w:val="003B0EE2"/>
    <w:rPr>
      <w:lang w:val="da-DK" w:eastAsia="da-DK"/>
    </w:rPr>
  </w:style>
  <w:style w:type="paragraph" w:customStyle="1" w:styleId="9A2AC0E872C246CDB10CA6A75D95B04F">
    <w:name w:val="9A2AC0E872C246CDB10CA6A75D95B04F"/>
    <w:rsid w:val="003B0EE2"/>
    <w:rPr>
      <w:lang w:val="da-DK" w:eastAsia="da-DK"/>
    </w:rPr>
  </w:style>
  <w:style w:type="paragraph" w:customStyle="1" w:styleId="D6F4C52794EF4354A99DA36ACCB8E91F">
    <w:name w:val="D6F4C52794EF4354A99DA36ACCB8E91F"/>
    <w:rsid w:val="003B0EE2"/>
    <w:rPr>
      <w:lang w:val="da-DK" w:eastAsia="da-DK"/>
    </w:rPr>
  </w:style>
  <w:style w:type="paragraph" w:customStyle="1" w:styleId="8A9FED5ACD6240AC888AA0A5011073D5">
    <w:name w:val="8A9FED5ACD6240AC888AA0A5011073D5"/>
    <w:rsid w:val="003B0EE2"/>
    <w:rPr>
      <w:lang w:val="da-DK" w:eastAsia="da-DK"/>
    </w:rPr>
  </w:style>
  <w:style w:type="paragraph" w:customStyle="1" w:styleId="D0E32E83DE154972AF1DCDA7D63BACB2">
    <w:name w:val="D0E32E83DE154972AF1DCDA7D63BACB2"/>
    <w:rsid w:val="003B0EE2"/>
    <w:rPr>
      <w:lang w:val="da-DK" w:eastAsia="da-DK"/>
    </w:rPr>
  </w:style>
  <w:style w:type="paragraph" w:customStyle="1" w:styleId="7156815C732445909684C80E5379077D">
    <w:name w:val="7156815C732445909684C80E5379077D"/>
    <w:rsid w:val="003B0EE2"/>
    <w:rPr>
      <w:lang w:val="da-DK" w:eastAsia="da-DK"/>
    </w:rPr>
  </w:style>
  <w:style w:type="paragraph" w:customStyle="1" w:styleId="911C1FF14ED143C6B283E488383FEA8B">
    <w:name w:val="911C1FF14ED143C6B283E488383FEA8B"/>
    <w:rsid w:val="003B0EE2"/>
    <w:rPr>
      <w:lang w:val="da-DK" w:eastAsia="da-DK"/>
    </w:rPr>
  </w:style>
  <w:style w:type="paragraph" w:customStyle="1" w:styleId="0739DC64C65A4BB2B0385EF31F6BED72">
    <w:name w:val="0739DC64C65A4BB2B0385EF31F6BED72"/>
    <w:rsid w:val="003B0EE2"/>
    <w:rPr>
      <w:lang w:val="da-DK" w:eastAsia="da-DK"/>
    </w:rPr>
  </w:style>
  <w:style w:type="paragraph" w:customStyle="1" w:styleId="2AF17AF4A1034853A4AB230615BA1921">
    <w:name w:val="2AF17AF4A1034853A4AB230615BA1921"/>
    <w:rsid w:val="003B0EE2"/>
    <w:rPr>
      <w:lang w:val="da-DK" w:eastAsia="da-DK"/>
    </w:rPr>
  </w:style>
  <w:style w:type="paragraph" w:customStyle="1" w:styleId="6F051F55E5744C0186A40F814FA8AC36">
    <w:name w:val="6F051F55E5744C0186A40F814FA8AC36"/>
    <w:rsid w:val="003B0EE2"/>
    <w:rPr>
      <w:lang w:val="da-DK" w:eastAsia="da-DK"/>
    </w:rPr>
  </w:style>
  <w:style w:type="paragraph" w:customStyle="1" w:styleId="4A187D8E97DD4A098D3BA14DE70C4E09">
    <w:name w:val="4A187D8E97DD4A098D3BA14DE70C4E09"/>
    <w:rsid w:val="003B0EE2"/>
    <w:rPr>
      <w:lang w:val="da-DK" w:eastAsia="da-DK"/>
    </w:rPr>
  </w:style>
  <w:style w:type="paragraph" w:customStyle="1" w:styleId="F1EF571FA1A840C3AF36968A6ECA5186">
    <w:name w:val="F1EF571FA1A840C3AF36968A6ECA5186"/>
    <w:rsid w:val="003B0EE2"/>
    <w:rPr>
      <w:lang w:val="da-DK" w:eastAsia="da-DK"/>
    </w:rPr>
  </w:style>
  <w:style w:type="paragraph" w:customStyle="1" w:styleId="CB34C40252574A08B9AE738A729C2B84">
    <w:name w:val="CB34C40252574A08B9AE738A729C2B84"/>
    <w:rsid w:val="003B0EE2"/>
    <w:rPr>
      <w:lang w:val="da-DK" w:eastAsia="da-DK"/>
    </w:rPr>
  </w:style>
  <w:style w:type="paragraph" w:customStyle="1" w:styleId="32CCE33788DD4081B30D9F6DBB6946C0">
    <w:name w:val="32CCE33788DD4081B30D9F6DBB6946C0"/>
    <w:rsid w:val="003B0EE2"/>
    <w:rPr>
      <w:lang w:val="da-DK" w:eastAsia="da-DK"/>
    </w:rPr>
  </w:style>
  <w:style w:type="paragraph" w:customStyle="1" w:styleId="08DA1B82B2D64FE5945B2EC7FF130075">
    <w:name w:val="08DA1B82B2D64FE5945B2EC7FF130075"/>
    <w:rsid w:val="003B0EE2"/>
    <w:rPr>
      <w:lang w:val="da-DK" w:eastAsia="da-DK"/>
    </w:rPr>
  </w:style>
  <w:style w:type="paragraph" w:customStyle="1" w:styleId="7763582ECA0D47F098753787F33BEEAD">
    <w:name w:val="7763582ECA0D47F098753787F33BEEAD"/>
    <w:rsid w:val="003B0EE2"/>
    <w:rPr>
      <w:lang w:val="da-DK" w:eastAsia="da-DK"/>
    </w:rPr>
  </w:style>
  <w:style w:type="paragraph" w:customStyle="1" w:styleId="905FEA33B2094F14B619CB344A63D692">
    <w:name w:val="905FEA33B2094F14B619CB344A63D692"/>
    <w:rsid w:val="003B0EE2"/>
    <w:rPr>
      <w:lang w:val="da-DK" w:eastAsia="da-DK"/>
    </w:rPr>
  </w:style>
  <w:style w:type="paragraph" w:customStyle="1" w:styleId="8C944FBD58F440748D2DD215EE77CA3D">
    <w:name w:val="8C944FBD58F440748D2DD215EE77CA3D"/>
    <w:rsid w:val="003B0EE2"/>
    <w:rPr>
      <w:lang w:val="da-DK" w:eastAsia="da-DK"/>
    </w:rPr>
  </w:style>
  <w:style w:type="paragraph" w:customStyle="1" w:styleId="01E8EB296E5B42D8B168C2A3B493B093">
    <w:name w:val="01E8EB296E5B42D8B168C2A3B493B093"/>
    <w:rsid w:val="003B0EE2"/>
    <w:rPr>
      <w:lang w:val="da-DK" w:eastAsia="da-DK"/>
    </w:rPr>
  </w:style>
  <w:style w:type="paragraph" w:customStyle="1" w:styleId="B14F1CAB8FE44CA8BA5BFE5B64957993">
    <w:name w:val="B14F1CAB8FE44CA8BA5BFE5B64957993"/>
    <w:rsid w:val="003B0EE2"/>
    <w:rPr>
      <w:lang w:val="da-DK" w:eastAsia="da-DK"/>
    </w:rPr>
  </w:style>
  <w:style w:type="paragraph" w:customStyle="1" w:styleId="21F4FC62B9BD41E4B0D06256D45D47B8">
    <w:name w:val="21F4FC62B9BD41E4B0D06256D45D47B8"/>
    <w:rsid w:val="003B0EE2"/>
    <w:rPr>
      <w:lang w:val="da-DK" w:eastAsia="da-DK"/>
    </w:rPr>
  </w:style>
  <w:style w:type="paragraph" w:customStyle="1" w:styleId="9BEA5431289640C3846FE3464C291618">
    <w:name w:val="9BEA5431289640C3846FE3464C291618"/>
    <w:rsid w:val="003B0EE2"/>
    <w:rPr>
      <w:lang w:val="da-DK" w:eastAsia="da-DK"/>
    </w:rPr>
  </w:style>
  <w:style w:type="paragraph" w:customStyle="1" w:styleId="221B6681D77C4DBE8B3D1F69D9F0CE9E">
    <w:name w:val="221B6681D77C4DBE8B3D1F69D9F0CE9E"/>
    <w:rsid w:val="003B0EE2"/>
    <w:rPr>
      <w:lang w:val="da-DK" w:eastAsia="da-DK"/>
    </w:rPr>
  </w:style>
  <w:style w:type="paragraph" w:customStyle="1" w:styleId="8CCF9F0A233640B69F9B5F055C24BD87">
    <w:name w:val="8CCF9F0A233640B69F9B5F055C24BD87"/>
    <w:rsid w:val="003B0EE2"/>
    <w:rPr>
      <w:lang w:val="da-DK" w:eastAsia="da-DK"/>
    </w:rPr>
  </w:style>
  <w:style w:type="paragraph" w:customStyle="1" w:styleId="B1FAE166342D43DD93945A3B3631B39D">
    <w:name w:val="B1FAE166342D43DD93945A3B3631B39D"/>
    <w:rsid w:val="003B0EE2"/>
    <w:rPr>
      <w:lang w:val="da-DK" w:eastAsia="da-DK"/>
    </w:rPr>
  </w:style>
  <w:style w:type="paragraph" w:customStyle="1" w:styleId="A8B8A26B318E4ED384480F067F1CFFEF">
    <w:name w:val="A8B8A26B318E4ED384480F067F1CFFEF"/>
    <w:rsid w:val="003B0EE2"/>
    <w:rPr>
      <w:lang w:val="da-DK" w:eastAsia="da-DK"/>
    </w:rPr>
  </w:style>
  <w:style w:type="paragraph" w:customStyle="1" w:styleId="1D1FFFB7894E47D683B3980EEB635952">
    <w:name w:val="1D1FFFB7894E47D683B3980EEB635952"/>
    <w:rsid w:val="003B0EE2"/>
    <w:rPr>
      <w:lang w:val="da-DK" w:eastAsia="da-DK"/>
    </w:rPr>
  </w:style>
  <w:style w:type="paragraph" w:customStyle="1" w:styleId="54336A7A128A4CC8A3A7D7FB256AC039">
    <w:name w:val="54336A7A128A4CC8A3A7D7FB256AC039"/>
    <w:rsid w:val="003B0EE2"/>
    <w:rPr>
      <w:lang w:val="da-DK" w:eastAsia="da-DK"/>
    </w:rPr>
  </w:style>
  <w:style w:type="paragraph" w:customStyle="1" w:styleId="AF88252E8C8643AE888B20CE53F926FD">
    <w:name w:val="AF88252E8C8643AE888B20CE53F926FD"/>
    <w:rsid w:val="003B0EE2"/>
    <w:rPr>
      <w:lang w:val="da-DK" w:eastAsia="da-DK"/>
    </w:rPr>
  </w:style>
  <w:style w:type="paragraph" w:customStyle="1" w:styleId="EBDF379F1F80488F924A06995A0D91D2">
    <w:name w:val="EBDF379F1F80488F924A06995A0D91D2"/>
    <w:rsid w:val="003B0EE2"/>
    <w:rPr>
      <w:lang w:val="da-DK" w:eastAsia="da-DK"/>
    </w:rPr>
  </w:style>
  <w:style w:type="paragraph" w:customStyle="1" w:styleId="2EBB22B96E0345858701D64795EEB61D">
    <w:name w:val="2EBB22B96E0345858701D64795EEB61D"/>
    <w:rsid w:val="003B0EE2"/>
    <w:rPr>
      <w:lang w:val="da-DK" w:eastAsia="da-DK"/>
    </w:rPr>
  </w:style>
  <w:style w:type="paragraph" w:customStyle="1" w:styleId="96B293532F3F4933882A2731D45849B8">
    <w:name w:val="96B293532F3F4933882A2731D45849B8"/>
    <w:rsid w:val="003B0EE2"/>
    <w:rPr>
      <w:lang w:val="da-DK" w:eastAsia="da-DK"/>
    </w:rPr>
  </w:style>
  <w:style w:type="paragraph" w:customStyle="1" w:styleId="0AE6CCBFB4D5442DAFB75F8BAC38BE34">
    <w:name w:val="0AE6CCBFB4D5442DAFB75F8BAC38BE34"/>
    <w:rsid w:val="003B0EE2"/>
    <w:rPr>
      <w:lang w:val="da-DK" w:eastAsia="da-DK"/>
    </w:rPr>
  </w:style>
  <w:style w:type="paragraph" w:customStyle="1" w:styleId="CABFDFD3DB004187A9C27AF0D5F21C12">
    <w:name w:val="CABFDFD3DB004187A9C27AF0D5F21C12"/>
    <w:rsid w:val="003B0EE2"/>
    <w:rPr>
      <w:lang w:val="da-DK" w:eastAsia="da-DK"/>
    </w:rPr>
  </w:style>
  <w:style w:type="paragraph" w:customStyle="1" w:styleId="AE6652C477EA4868976E06BF99394350">
    <w:name w:val="AE6652C477EA4868976E06BF99394350"/>
    <w:rsid w:val="003B0EE2"/>
    <w:rPr>
      <w:lang w:val="da-DK" w:eastAsia="da-DK"/>
    </w:rPr>
  </w:style>
  <w:style w:type="paragraph" w:customStyle="1" w:styleId="203A91B1BBDA4134BB90B3D282DF7D47">
    <w:name w:val="203A91B1BBDA4134BB90B3D282DF7D47"/>
    <w:rsid w:val="003B0EE2"/>
    <w:rPr>
      <w:lang w:val="da-DK" w:eastAsia="da-DK"/>
    </w:rPr>
  </w:style>
  <w:style w:type="paragraph" w:customStyle="1" w:styleId="DAF065C2F6AC43148633B51EA6A799E9">
    <w:name w:val="DAF065C2F6AC43148633B51EA6A799E9"/>
    <w:rsid w:val="003B0EE2"/>
    <w:rPr>
      <w:lang w:val="da-DK" w:eastAsia="da-DK"/>
    </w:rPr>
  </w:style>
  <w:style w:type="paragraph" w:customStyle="1" w:styleId="3A50908EE4A4479A808FAACAFC2F9C45">
    <w:name w:val="3A50908EE4A4479A808FAACAFC2F9C45"/>
    <w:rsid w:val="003B0EE2"/>
    <w:rPr>
      <w:lang w:val="da-DK" w:eastAsia="da-DK"/>
    </w:rPr>
  </w:style>
  <w:style w:type="paragraph" w:customStyle="1" w:styleId="B7BF614D3C3941F980FBC3F1B3DD36CF">
    <w:name w:val="B7BF614D3C3941F980FBC3F1B3DD36CF"/>
    <w:rsid w:val="003B0EE2"/>
    <w:rPr>
      <w:lang w:val="da-DK" w:eastAsia="da-DK"/>
    </w:rPr>
  </w:style>
  <w:style w:type="paragraph" w:customStyle="1" w:styleId="6C88C721DB4448CD9C9C3B5AC613BBB3">
    <w:name w:val="6C88C721DB4448CD9C9C3B5AC613BBB3"/>
    <w:rsid w:val="003B0EE2"/>
    <w:rPr>
      <w:lang w:val="da-DK" w:eastAsia="da-DK"/>
    </w:rPr>
  </w:style>
  <w:style w:type="paragraph" w:customStyle="1" w:styleId="17B6534CE15E496B9772597DBB1BF32A">
    <w:name w:val="17B6534CE15E496B9772597DBB1BF32A"/>
    <w:rsid w:val="003B0EE2"/>
    <w:rPr>
      <w:lang w:val="da-DK" w:eastAsia="da-DK"/>
    </w:rPr>
  </w:style>
  <w:style w:type="paragraph" w:customStyle="1" w:styleId="A687317DC3C843FEAA8550C18234F6D1">
    <w:name w:val="A687317DC3C843FEAA8550C18234F6D1"/>
    <w:rsid w:val="003B0EE2"/>
    <w:rPr>
      <w:lang w:val="da-DK" w:eastAsia="da-DK"/>
    </w:rPr>
  </w:style>
  <w:style w:type="paragraph" w:customStyle="1" w:styleId="209830B7FD9349D5AA93FDE040C2777F">
    <w:name w:val="209830B7FD9349D5AA93FDE040C2777F"/>
    <w:rsid w:val="003B0EE2"/>
    <w:rPr>
      <w:lang w:val="da-DK" w:eastAsia="da-DK"/>
    </w:rPr>
  </w:style>
  <w:style w:type="paragraph" w:customStyle="1" w:styleId="648A8B2535774A37B80F728FBB323483">
    <w:name w:val="648A8B2535774A37B80F728FBB323483"/>
    <w:rsid w:val="003B0EE2"/>
    <w:rPr>
      <w:lang w:val="da-DK" w:eastAsia="da-DK"/>
    </w:rPr>
  </w:style>
  <w:style w:type="paragraph" w:customStyle="1" w:styleId="469E2EC692824EEE9D81454BDA26A336">
    <w:name w:val="469E2EC692824EEE9D81454BDA26A336"/>
    <w:rsid w:val="003B0EE2"/>
    <w:rPr>
      <w:lang w:val="da-DK" w:eastAsia="da-DK"/>
    </w:rPr>
  </w:style>
  <w:style w:type="paragraph" w:customStyle="1" w:styleId="BA65E95AEE7248688CA806F85B0599C3">
    <w:name w:val="BA65E95AEE7248688CA806F85B0599C3"/>
    <w:rsid w:val="003B0EE2"/>
    <w:rPr>
      <w:lang w:val="da-DK" w:eastAsia="da-DK"/>
    </w:rPr>
  </w:style>
  <w:style w:type="paragraph" w:customStyle="1" w:styleId="82AE2AE8EE544480A34498C1C46B899F">
    <w:name w:val="82AE2AE8EE544480A34498C1C46B899F"/>
    <w:rsid w:val="009D4AEB"/>
    <w:rPr>
      <w:lang w:val="da-DK" w:eastAsia="da-DK"/>
    </w:rPr>
  </w:style>
  <w:style w:type="paragraph" w:customStyle="1" w:styleId="55CF836EE30C43368F3585733A26625C">
    <w:name w:val="55CF836EE30C43368F3585733A26625C"/>
    <w:rsid w:val="009D4AEB"/>
    <w:rPr>
      <w:lang w:val="da-DK" w:eastAsia="da-DK"/>
    </w:rPr>
  </w:style>
  <w:style w:type="paragraph" w:customStyle="1" w:styleId="27C87EA76B2A4FD2AD0F79819D0C0995">
    <w:name w:val="27C87EA76B2A4FD2AD0F79819D0C0995"/>
    <w:rsid w:val="009D4AEB"/>
    <w:rPr>
      <w:lang w:val="da-DK" w:eastAsia="da-DK"/>
    </w:rPr>
  </w:style>
  <w:style w:type="paragraph" w:customStyle="1" w:styleId="D89BB446C6EF4761B6EA0CD5BF4F7CFC">
    <w:name w:val="D89BB446C6EF4761B6EA0CD5BF4F7CFC"/>
    <w:rsid w:val="009D4AEB"/>
    <w:rPr>
      <w:lang w:val="da-DK" w:eastAsia="da-DK"/>
    </w:rPr>
  </w:style>
  <w:style w:type="paragraph" w:customStyle="1" w:styleId="6314397BD3A1499A83FF33A000B5E005">
    <w:name w:val="6314397BD3A1499A83FF33A000B5E005"/>
    <w:rsid w:val="009D4AEB"/>
    <w:rPr>
      <w:lang w:val="da-DK" w:eastAsia="da-DK"/>
    </w:rPr>
  </w:style>
  <w:style w:type="paragraph" w:customStyle="1" w:styleId="2591D439D90549EFA992F18C8917B7A7">
    <w:name w:val="2591D439D90549EFA992F18C8917B7A7"/>
    <w:rsid w:val="009D4AEB"/>
    <w:rPr>
      <w:lang w:val="da-DK" w:eastAsia="da-DK"/>
    </w:rPr>
  </w:style>
  <w:style w:type="paragraph" w:customStyle="1" w:styleId="90071521BE674E28A68FA93EF2F5586A">
    <w:name w:val="90071521BE674E28A68FA93EF2F5586A"/>
    <w:rsid w:val="009D4AEB"/>
    <w:rPr>
      <w:lang w:val="da-DK" w:eastAsia="da-DK"/>
    </w:rPr>
  </w:style>
  <w:style w:type="paragraph" w:customStyle="1" w:styleId="C9863DDDA84D4D3980A4677A1EEB98B3">
    <w:name w:val="C9863DDDA84D4D3980A4677A1EEB98B3"/>
    <w:rsid w:val="009D4AEB"/>
    <w:rPr>
      <w:lang w:val="da-DK" w:eastAsia="da-DK"/>
    </w:rPr>
  </w:style>
  <w:style w:type="paragraph" w:customStyle="1" w:styleId="37CFF4CE14114F94BF5C27B044148816">
    <w:name w:val="37CFF4CE14114F94BF5C27B044148816"/>
    <w:rsid w:val="009D4AEB"/>
    <w:rPr>
      <w:lang w:val="da-DK" w:eastAsia="da-DK"/>
    </w:rPr>
  </w:style>
  <w:style w:type="paragraph" w:customStyle="1" w:styleId="BDA95BA73E954F46B19BC78758751B48">
    <w:name w:val="BDA95BA73E954F46B19BC78758751B48"/>
    <w:rsid w:val="009D4AEB"/>
    <w:rPr>
      <w:lang w:val="da-DK" w:eastAsia="da-DK"/>
    </w:rPr>
  </w:style>
  <w:style w:type="paragraph" w:customStyle="1" w:styleId="0E4962DA4C224308AB5F822396C71CEC">
    <w:name w:val="0E4962DA4C224308AB5F822396C71CEC"/>
    <w:rsid w:val="009D4AEB"/>
    <w:rPr>
      <w:lang w:val="da-DK" w:eastAsia="da-DK"/>
    </w:rPr>
  </w:style>
  <w:style w:type="paragraph" w:customStyle="1" w:styleId="40D4E139588244AC9C014E44B944248B">
    <w:name w:val="40D4E139588244AC9C014E44B944248B"/>
    <w:rsid w:val="009D4AEB"/>
    <w:rPr>
      <w:lang w:val="da-DK" w:eastAsia="da-DK"/>
    </w:rPr>
  </w:style>
  <w:style w:type="paragraph" w:customStyle="1" w:styleId="5E7F47B3A07E429F84330194338DE9F3">
    <w:name w:val="5E7F47B3A07E429F84330194338DE9F3"/>
    <w:rsid w:val="009D4AEB"/>
    <w:rPr>
      <w:lang w:val="da-DK" w:eastAsia="da-DK"/>
    </w:rPr>
  </w:style>
  <w:style w:type="paragraph" w:customStyle="1" w:styleId="FEE0004E2D2B47059C6A0704C526FA01">
    <w:name w:val="FEE0004E2D2B47059C6A0704C526FA01"/>
    <w:rsid w:val="002229BB"/>
    <w:rPr>
      <w:lang w:val="da-DK" w:eastAsia="da-DK"/>
    </w:rPr>
  </w:style>
  <w:style w:type="paragraph" w:customStyle="1" w:styleId="547E5BCCC6AB4701A5DC304FB84334C0">
    <w:name w:val="547E5BCCC6AB4701A5DC304FB84334C0"/>
    <w:rsid w:val="002229BB"/>
    <w:rPr>
      <w:lang w:val="da-DK" w:eastAsia="da-DK"/>
    </w:rPr>
  </w:style>
  <w:style w:type="paragraph" w:customStyle="1" w:styleId="949E68F68482476D8057DC87664565D6">
    <w:name w:val="949E68F68482476D8057DC87664565D6"/>
    <w:rsid w:val="002229BB"/>
    <w:rPr>
      <w:lang w:val="da-DK" w:eastAsia="da-DK"/>
    </w:rPr>
  </w:style>
  <w:style w:type="paragraph" w:customStyle="1" w:styleId="415138627DCF4E7C84BFBFEEF69B6030">
    <w:name w:val="415138627DCF4E7C84BFBFEEF69B6030"/>
    <w:rsid w:val="002229BB"/>
    <w:rPr>
      <w:lang w:val="da-DK" w:eastAsia="da-DK"/>
    </w:rPr>
  </w:style>
  <w:style w:type="paragraph" w:customStyle="1" w:styleId="54A095F747F440EF85AA9C49530E1473">
    <w:name w:val="54A095F747F440EF85AA9C49530E1473"/>
    <w:rsid w:val="002229BB"/>
    <w:rPr>
      <w:lang w:val="da-DK" w:eastAsia="da-DK"/>
    </w:rPr>
  </w:style>
  <w:style w:type="paragraph" w:customStyle="1" w:styleId="0CAE693FC9B64A3CBF227694BD3837D9">
    <w:name w:val="0CAE693FC9B64A3CBF227694BD3837D9"/>
    <w:rsid w:val="002229BB"/>
    <w:rPr>
      <w:lang w:val="da-DK" w:eastAsia="da-DK"/>
    </w:rPr>
  </w:style>
  <w:style w:type="paragraph" w:customStyle="1" w:styleId="DDD62C02406E40E3B53B18A3D25028B0">
    <w:name w:val="DDD62C02406E40E3B53B18A3D25028B0"/>
    <w:rsid w:val="002229BB"/>
    <w:rPr>
      <w:lang w:val="da-DK" w:eastAsia="da-DK"/>
    </w:rPr>
  </w:style>
  <w:style w:type="paragraph" w:customStyle="1" w:styleId="DDBB27BF9EDA4466B022F393788E29BA">
    <w:name w:val="DDBB27BF9EDA4466B022F393788E29BA"/>
    <w:rsid w:val="002229BB"/>
    <w:rPr>
      <w:lang w:val="da-DK" w:eastAsia="da-DK"/>
    </w:rPr>
  </w:style>
  <w:style w:type="paragraph" w:customStyle="1" w:styleId="D0F862C9A810442480635BEBA310BB40">
    <w:name w:val="D0F862C9A810442480635BEBA310BB40"/>
    <w:rsid w:val="002229BB"/>
    <w:rPr>
      <w:lang w:val="da-DK" w:eastAsia="da-DK"/>
    </w:rPr>
  </w:style>
  <w:style w:type="paragraph" w:customStyle="1" w:styleId="A5678A32FDE74804A436BE1ED3B0AC8C">
    <w:name w:val="A5678A32FDE74804A436BE1ED3B0AC8C"/>
    <w:rsid w:val="002229BB"/>
    <w:rPr>
      <w:lang w:val="da-DK" w:eastAsia="da-DK"/>
    </w:rPr>
  </w:style>
  <w:style w:type="paragraph" w:customStyle="1" w:styleId="F55D2ED14CA04E4194B1998B21A5E5B8">
    <w:name w:val="F55D2ED14CA04E4194B1998B21A5E5B8"/>
    <w:rsid w:val="002229BB"/>
    <w:rPr>
      <w:lang w:val="da-DK" w:eastAsia="da-DK"/>
    </w:rPr>
  </w:style>
  <w:style w:type="paragraph" w:customStyle="1" w:styleId="081E9C3F3E5B4BD0800B2DFAF5EF971E">
    <w:name w:val="081E9C3F3E5B4BD0800B2DFAF5EF971E"/>
    <w:rsid w:val="002229BB"/>
    <w:rPr>
      <w:lang w:val="da-DK" w:eastAsia="da-DK"/>
    </w:rPr>
  </w:style>
  <w:style w:type="paragraph" w:customStyle="1" w:styleId="16E342E37B9B4F5EA606B9263137758A">
    <w:name w:val="16E342E37B9B4F5EA606B9263137758A"/>
    <w:rsid w:val="002229BB"/>
    <w:rPr>
      <w:lang w:val="da-DK" w:eastAsia="da-DK"/>
    </w:rPr>
  </w:style>
  <w:style w:type="paragraph" w:customStyle="1" w:styleId="D01292F041FA40DCAB60157EF5C3B51C">
    <w:name w:val="D01292F041FA40DCAB60157EF5C3B51C"/>
    <w:rsid w:val="002229BB"/>
    <w:rPr>
      <w:lang w:val="da-DK" w:eastAsia="da-DK"/>
    </w:rPr>
  </w:style>
  <w:style w:type="paragraph" w:customStyle="1" w:styleId="89BF7C9C1D84481397F079209594E1F5">
    <w:name w:val="89BF7C9C1D84481397F079209594E1F5"/>
    <w:rsid w:val="002229BB"/>
    <w:rPr>
      <w:lang w:val="da-DK" w:eastAsia="da-DK"/>
    </w:rPr>
  </w:style>
  <w:style w:type="paragraph" w:customStyle="1" w:styleId="82C1471B7EF8429D9370265E3F318279">
    <w:name w:val="82C1471B7EF8429D9370265E3F318279"/>
    <w:rsid w:val="002229BB"/>
    <w:rPr>
      <w:lang w:val="da-DK" w:eastAsia="da-DK"/>
    </w:rPr>
  </w:style>
  <w:style w:type="paragraph" w:customStyle="1" w:styleId="E5656A813E544BF9A232A962B3FCDE38">
    <w:name w:val="E5656A813E544BF9A232A962B3FCDE38"/>
    <w:rsid w:val="002229BB"/>
    <w:rPr>
      <w:lang w:val="da-DK" w:eastAsia="da-DK"/>
    </w:rPr>
  </w:style>
  <w:style w:type="paragraph" w:customStyle="1" w:styleId="D032D092B7BF4BA3A5B04BAA93697443">
    <w:name w:val="D032D092B7BF4BA3A5B04BAA93697443"/>
    <w:rsid w:val="002229BB"/>
    <w:rPr>
      <w:lang w:val="da-DK" w:eastAsia="da-DK"/>
    </w:rPr>
  </w:style>
  <w:style w:type="paragraph" w:customStyle="1" w:styleId="5CBED031C5614341968E902C2D604B33">
    <w:name w:val="5CBED031C5614341968E902C2D604B33"/>
    <w:rsid w:val="002229BB"/>
    <w:rPr>
      <w:lang w:val="da-DK" w:eastAsia="da-DK"/>
    </w:rPr>
  </w:style>
  <w:style w:type="paragraph" w:customStyle="1" w:styleId="DE9B36030FD04442BBB5A9A371C07BF3">
    <w:name w:val="DE9B36030FD04442BBB5A9A371C07BF3"/>
    <w:rsid w:val="002229BB"/>
    <w:rPr>
      <w:lang w:val="da-DK" w:eastAsia="da-DK"/>
    </w:rPr>
  </w:style>
  <w:style w:type="paragraph" w:customStyle="1" w:styleId="71CEA256339F41C486A312B1C7B04095">
    <w:name w:val="71CEA256339F41C486A312B1C7B04095"/>
    <w:rsid w:val="002229BB"/>
    <w:rPr>
      <w:lang w:val="da-DK" w:eastAsia="da-DK"/>
    </w:rPr>
  </w:style>
  <w:style w:type="paragraph" w:customStyle="1" w:styleId="5BFF6F206768419999DB4D48DFD89F81">
    <w:name w:val="5BFF6F206768419999DB4D48DFD89F81"/>
    <w:rsid w:val="002229BB"/>
    <w:rPr>
      <w:lang w:val="da-DK" w:eastAsia="da-DK"/>
    </w:rPr>
  </w:style>
  <w:style w:type="paragraph" w:customStyle="1" w:styleId="EA72CF23F49F44068DB37CE3DF4B0D29">
    <w:name w:val="EA72CF23F49F44068DB37CE3DF4B0D29"/>
    <w:rsid w:val="002229BB"/>
    <w:rPr>
      <w:lang w:val="da-DK" w:eastAsia="da-DK"/>
    </w:rPr>
  </w:style>
  <w:style w:type="paragraph" w:customStyle="1" w:styleId="001131564F6A421DA395EADD4A76E879">
    <w:name w:val="001131564F6A421DA395EADD4A76E879"/>
    <w:rsid w:val="002229BB"/>
    <w:rPr>
      <w:lang w:val="da-DK" w:eastAsia="da-DK"/>
    </w:rPr>
  </w:style>
  <w:style w:type="paragraph" w:customStyle="1" w:styleId="83BE548731434AD2AA2CE43109DE7581">
    <w:name w:val="83BE548731434AD2AA2CE43109DE7581"/>
    <w:rsid w:val="002229BB"/>
    <w:rPr>
      <w:lang w:val="da-DK" w:eastAsia="da-DK"/>
    </w:rPr>
  </w:style>
  <w:style w:type="paragraph" w:customStyle="1" w:styleId="8BD3E344DFFA46FB93C3887B67C23540">
    <w:name w:val="8BD3E344DFFA46FB93C3887B67C23540"/>
    <w:rsid w:val="002229BB"/>
    <w:rPr>
      <w:lang w:val="da-DK" w:eastAsia="da-DK"/>
    </w:rPr>
  </w:style>
  <w:style w:type="paragraph" w:customStyle="1" w:styleId="FED14A0DAE3E42A68907CBF1C1EB8399">
    <w:name w:val="FED14A0DAE3E42A68907CBF1C1EB8399"/>
    <w:rsid w:val="002229BB"/>
    <w:rPr>
      <w:lang w:val="da-DK" w:eastAsia="da-DK"/>
    </w:rPr>
  </w:style>
  <w:style w:type="paragraph" w:customStyle="1" w:styleId="DA3583D1B2CF4B4AAB9C6746B08E1105">
    <w:name w:val="DA3583D1B2CF4B4AAB9C6746B08E1105"/>
    <w:rsid w:val="002229BB"/>
    <w:rPr>
      <w:lang w:val="da-DK" w:eastAsia="da-DK"/>
    </w:rPr>
  </w:style>
  <w:style w:type="paragraph" w:customStyle="1" w:styleId="7F2F5729A2D24BC28CCEA1A8CBD278AD">
    <w:name w:val="7F2F5729A2D24BC28CCEA1A8CBD278AD"/>
    <w:rsid w:val="002229BB"/>
    <w:rPr>
      <w:lang w:val="da-DK" w:eastAsia="da-DK"/>
    </w:rPr>
  </w:style>
  <w:style w:type="paragraph" w:customStyle="1" w:styleId="A9032E20A4FB49C5B5342EDEF13ED28B">
    <w:name w:val="A9032E20A4FB49C5B5342EDEF13ED28B"/>
    <w:rsid w:val="002229BB"/>
    <w:rPr>
      <w:lang w:val="da-DK" w:eastAsia="da-DK"/>
    </w:rPr>
  </w:style>
  <w:style w:type="paragraph" w:customStyle="1" w:styleId="E48C9D6B22FD4F5C96438D9A50A618CF">
    <w:name w:val="E48C9D6B22FD4F5C96438D9A50A618CF"/>
    <w:rsid w:val="002229BB"/>
    <w:rPr>
      <w:lang w:val="da-DK" w:eastAsia="da-DK"/>
    </w:rPr>
  </w:style>
  <w:style w:type="paragraph" w:customStyle="1" w:styleId="219576B737C6478EA1B95C88F4AED988">
    <w:name w:val="219576B737C6478EA1B95C88F4AED988"/>
    <w:rsid w:val="002229BB"/>
    <w:rPr>
      <w:lang w:val="da-DK" w:eastAsia="da-DK"/>
    </w:rPr>
  </w:style>
  <w:style w:type="paragraph" w:customStyle="1" w:styleId="BD7ACC96A0CF4A96819E85DDA2604763">
    <w:name w:val="BD7ACC96A0CF4A96819E85DDA2604763"/>
    <w:rsid w:val="002229BB"/>
    <w:rPr>
      <w:lang w:val="da-DK" w:eastAsia="da-DK"/>
    </w:rPr>
  </w:style>
  <w:style w:type="paragraph" w:customStyle="1" w:styleId="94C24E8EE108443A8CFC951885182E76">
    <w:name w:val="94C24E8EE108443A8CFC951885182E76"/>
    <w:rsid w:val="002229BB"/>
    <w:rPr>
      <w:lang w:val="da-DK" w:eastAsia="da-DK"/>
    </w:rPr>
  </w:style>
  <w:style w:type="paragraph" w:customStyle="1" w:styleId="0D6558596BA945539A53080727F0AE47">
    <w:name w:val="0D6558596BA945539A53080727F0AE47"/>
    <w:rsid w:val="002229BB"/>
    <w:rPr>
      <w:lang w:val="da-DK" w:eastAsia="da-DK"/>
    </w:rPr>
  </w:style>
  <w:style w:type="paragraph" w:customStyle="1" w:styleId="74AB5D5BC9774908AF24B149021A7478">
    <w:name w:val="74AB5D5BC9774908AF24B149021A7478"/>
    <w:rsid w:val="002229BB"/>
    <w:rPr>
      <w:lang w:val="da-DK" w:eastAsia="da-DK"/>
    </w:rPr>
  </w:style>
  <w:style w:type="paragraph" w:customStyle="1" w:styleId="86418321682444BBA23A4D598F92D4E5">
    <w:name w:val="86418321682444BBA23A4D598F92D4E5"/>
    <w:rsid w:val="002229BB"/>
    <w:rPr>
      <w:lang w:val="da-DK" w:eastAsia="da-DK"/>
    </w:rPr>
  </w:style>
  <w:style w:type="paragraph" w:customStyle="1" w:styleId="1AAE1618DEC84C6BBE7A3E314BCAFB2D">
    <w:name w:val="1AAE1618DEC84C6BBE7A3E314BCAFB2D"/>
    <w:rsid w:val="002229BB"/>
    <w:rPr>
      <w:lang w:val="da-DK" w:eastAsia="da-DK"/>
    </w:rPr>
  </w:style>
  <w:style w:type="paragraph" w:customStyle="1" w:styleId="3F1DE2C3791B449A9FEBC4D46167372A">
    <w:name w:val="3F1DE2C3791B449A9FEBC4D46167372A"/>
    <w:rsid w:val="002229BB"/>
    <w:rPr>
      <w:lang w:val="da-DK" w:eastAsia="da-DK"/>
    </w:rPr>
  </w:style>
  <w:style w:type="paragraph" w:customStyle="1" w:styleId="27F923F2DE4E4A91B5BE5E851BCFE469">
    <w:name w:val="27F923F2DE4E4A91B5BE5E851BCFE469"/>
    <w:rsid w:val="002229BB"/>
    <w:rPr>
      <w:lang w:val="da-DK" w:eastAsia="da-DK"/>
    </w:rPr>
  </w:style>
  <w:style w:type="paragraph" w:customStyle="1" w:styleId="23014C9B5BD944B7AF2BE7A632ABDFE1">
    <w:name w:val="23014C9B5BD944B7AF2BE7A632ABDFE1"/>
    <w:rsid w:val="002229BB"/>
    <w:rPr>
      <w:lang w:val="da-DK" w:eastAsia="da-DK"/>
    </w:rPr>
  </w:style>
  <w:style w:type="paragraph" w:customStyle="1" w:styleId="27D1741306D84059A91598FC64FC1C13">
    <w:name w:val="27D1741306D84059A91598FC64FC1C13"/>
    <w:rsid w:val="002229BB"/>
    <w:rPr>
      <w:lang w:val="da-DK" w:eastAsia="da-DK"/>
    </w:rPr>
  </w:style>
  <w:style w:type="paragraph" w:customStyle="1" w:styleId="85834782BFAC4AA0B3A7AF0F58C42599">
    <w:name w:val="85834782BFAC4AA0B3A7AF0F58C42599"/>
    <w:rsid w:val="002229BB"/>
    <w:rPr>
      <w:lang w:val="da-DK" w:eastAsia="da-DK"/>
    </w:rPr>
  </w:style>
  <w:style w:type="paragraph" w:customStyle="1" w:styleId="9706C030415F49F6AE9B3834CE0CA8F9">
    <w:name w:val="9706C030415F49F6AE9B3834CE0CA8F9"/>
    <w:rsid w:val="002229BB"/>
    <w:rPr>
      <w:lang w:val="da-DK" w:eastAsia="da-DK"/>
    </w:rPr>
  </w:style>
  <w:style w:type="paragraph" w:customStyle="1" w:styleId="31F620D81B1B4AE592F204E15FC90F51">
    <w:name w:val="31F620D81B1B4AE592F204E15FC90F51"/>
    <w:rsid w:val="002229BB"/>
    <w:rPr>
      <w:lang w:val="da-DK" w:eastAsia="da-DK"/>
    </w:rPr>
  </w:style>
  <w:style w:type="paragraph" w:customStyle="1" w:styleId="C52AAEA0AE3C468AB96756FF26125758">
    <w:name w:val="C52AAEA0AE3C468AB96756FF26125758"/>
    <w:rsid w:val="002229BB"/>
    <w:rPr>
      <w:lang w:val="da-DK" w:eastAsia="da-DK"/>
    </w:rPr>
  </w:style>
  <w:style w:type="paragraph" w:customStyle="1" w:styleId="B7210E062DB14F61B8D4C52E3158702E">
    <w:name w:val="B7210E062DB14F61B8D4C52E3158702E"/>
    <w:rsid w:val="002229BB"/>
    <w:rPr>
      <w:lang w:val="da-DK" w:eastAsia="da-DK"/>
    </w:rPr>
  </w:style>
  <w:style w:type="paragraph" w:customStyle="1" w:styleId="2AE1A3EF53C9425D955506A0C3E94F91">
    <w:name w:val="2AE1A3EF53C9425D955506A0C3E94F91"/>
    <w:rsid w:val="002229BB"/>
    <w:rPr>
      <w:lang w:val="da-DK" w:eastAsia="da-DK"/>
    </w:rPr>
  </w:style>
  <w:style w:type="paragraph" w:customStyle="1" w:styleId="2C06CCC4EE764FA9A95030ED53838941">
    <w:name w:val="2C06CCC4EE764FA9A95030ED53838941"/>
    <w:rsid w:val="002229BB"/>
    <w:rPr>
      <w:lang w:val="da-DK" w:eastAsia="da-DK"/>
    </w:rPr>
  </w:style>
  <w:style w:type="paragraph" w:customStyle="1" w:styleId="ECC3FE25521E4A199305ED8E1FA05B2F">
    <w:name w:val="ECC3FE25521E4A199305ED8E1FA05B2F"/>
    <w:rsid w:val="002229BB"/>
    <w:rPr>
      <w:lang w:val="da-DK" w:eastAsia="da-DK"/>
    </w:rPr>
  </w:style>
  <w:style w:type="paragraph" w:customStyle="1" w:styleId="6F3C5BBFDF68432D88C11E77F0A27FEA">
    <w:name w:val="6F3C5BBFDF68432D88C11E77F0A27FEA"/>
    <w:rsid w:val="002229BB"/>
    <w:rPr>
      <w:lang w:val="da-DK" w:eastAsia="da-DK"/>
    </w:rPr>
  </w:style>
  <w:style w:type="paragraph" w:customStyle="1" w:styleId="D2E588AFFEDB45EE89005FB472258761">
    <w:name w:val="D2E588AFFEDB45EE89005FB472258761"/>
    <w:rsid w:val="002229BB"/>
    <w:rPr>
      <w:lang w:val="da-DK" w:eastAsia="da-DK"/>
    </w:rPr>
  </w:style>
  <w:style w:type="paragraph" w:customStyle="1" w:styleId="8B355769A23B437186BA88114612FACF">
    <w:name w:val="8B355769A23B437186BA88114612FACF"/>
    <w:rsid w:val="002229BB"/>
    <w:rPr>
      <w:lang w:val="da-DK" w:eastAsia="da-DK"/>
    </w:rPr>
  </w:style>
  <w:style w:type="paragraph" w:customStyle="1" w:styleId="00853AB3A16249A58A204863798CAE76">
    <w:name w:val="00853AB3A16249A58A204863798CAE76"/>
    <w:rsid w:val="002229BB"/>
    <w:rPr>
      <w:lang w:val="da-DK" w:eastAsia="da-DK"/>
    </w:rPr>
  </w:style>
  <w:style w:type="paragraph" w:customStyle="1" w:styleId="3E4B0CF6E8BF4CCF8F36FE162EE1BF5F">
    <w:name w:val="3E4B0CF6E8BF4CCF8F36FE162EE1BF5F"/>
    <w:rsid w:val="002229BB"/>
    <w:rPr>
      <w:lang w:val="da-DK" w:eastAsia="da-DK"/>
    </w:rPr>
  </w:style>
  <w:style w:type="paragraph" w:customStyle="1" w:styleId="CA4134DBEC6F45349D3F91571335A1FD">
    <w:name w:val="CA4134DBEC6F45349D3F91571335A1FD"/>
    <w:rsid w:val="002229BB"/>
    <w:rPr>
      <w:lang w:val="da-DK" w:eastAsia="da-DK"/>
    </w:rPr>
  </w:style>
  <w:style w:type="paragraph" w:customStyle="1" w:styleId="464DB8E852004893B8337ACE4B4EA5B4">
    <w:name w:val="464DB8E852004893B8337ACE4B4EA5B4"/>
    <w:rsid w:val="002229BB"/>
    <w:rPr>
      <w:lang w:val="da-DK" w:eastAsia="da-DK"/>
    </w:rPr>
  </w:style>
  <w:style w:type="paragraph" w:customStyle="1" w:styleId="AE591C116C9D43C7AF7553ACD2DAC8B3">
    <w:name w:val="AE591C116C9D43C7AF7553ACD2DAC8B3"/>
    <w:rsid w:val="002229BB"/>
    <w:rPr>
      <w:lang w:val="da-DK" w:eastAsia="da-DK"/>
    </w:rPr>
  </w:style>
  <w:style w:type="paragraph" w:customStyle="1" w:styleId="4D1558BB436F412F9EFBB06761C19863">
    <w:name w:val="4D1558BB436F412F9EFBB06761C19863"/>
    <w:rsid w:val="002229BB"/>
    <w:rPr>
      <w:lang w:val="da-DK" w:eastAsia="da-DK"/>
    </w:rPr>
  </w:style>
  <w:style w:type="paragraph" w:customStyle="1" w:styleId="E64320AFEA0C4F8F905D32CAD471CEAE">
    <w:name w:val="E64320AFEA0C4F8F905D32CAD471CEAE"/>
    <w:rsid w:val="002229BB"/>
    <w:rPr>
      <w:lang w:val="da-DK" w:eastAsia="da-DK"/>
    </w:rPr>
  </w:style>
  <w:style w:type="paragraph" w:customStyle="1" w:styleId="B366D9A97D6F435890D4BDD5E7BF82C8">
    <w:name w:val="B366D9A97D6F435890D4BDD5E7BF82C8"/>
    <w:rsid w:val="002229BB"/>
    <w:rPr>
      <w:lang w:val="da-DK" w:eastAsia="da-DK"/>
    </w:rPr>
  </w:style>
  <w:style w:type="paragraph" w:customStyle="1" w:styleId="C910B857D1EC42BC85BD87DEF85E2D6D">
    <w:name w:val="C910B857D1EC42BC85BD87DEF85E2D6D"/>
    <w:rsid w:val="002229BB"/>
    <w:rPr>
      <w:lang w:val="da-DK" w:eastAsia="da-DK"/>
    </w:rPr>
  </w:style>
  <w:style w:type="paragraph" w:customStyle="1" w:styleId="128B0A365AF84AD580F87F3E73D44747">
    <w:name w:val="128B0A365AF84AD580F87F3E73D44747"/>
    <w:rsid w:val="002229BB"/>
    <w:rPr>
      <w:lang w:val="da-DK" w:eastAsia="da-DK"/>
    </w:rPr>
  </w:style>
  <w:style w:type="paragraph" w:customStyle="1" w:styleId="9644914341C9430E996F4075467F6339">
    <w:name w:val="9644914341C9430E996F4075467F6339"/>
    <w:rsid w:val="002229BB"/>
    <w:rPr>
      <w:lang w:val="da-DK" w:eastAsia="da-DK"/>
    </w:rPr>
  </w:style>
  <w:style w:type="paragraph" w:customStyle="1" w:styleId="A6F4A22136084E25929ACBACAD50A927">
    <w:name w:val="A6F4A22136084E25929ACBACAD50A927"/>
    <w:rsid w:val="002229BB"/>
    <w:rPr>
      <w:lang w:val="da-DK" w:eastAsia="da-DK"/>
    </w:rPr>
  </w:style>
  <w:style w:type="paragraph" w:customStyle="1" w:styleId="FD9707243A1E415A890614508A5DEC2F">
    <w:name w:val="FD9707243A1E415A890614508A5DEC2F"/>
    <w:rsid w:val="002229BB"/>
    <w:rPr>
      <w:lang w:val="da-DK" w:eastAsia="da-DK"/>
    </w:rPr>
  </w:style>
  <w:style w:type="paragraph" w:customStyle="1" w:styleId="077FF9858DCE4FA3963DDE988682860E">
    <w:name w:val="077FF9858DCE4FA3963DDE988682860E"/>
    <w:rsid w:val="002229BB"/>
    <w:rPr>
      <w:lang w:val="da-DK" w:eastAsia="da-DK"/>
    </w:rPr>
  </w:style>
  <w:style w:type="paragraph" w:customStyle="1" w:styleId="63E105E928E942C38524C84277FAFAED">
    <w:name w:val="63E105E928E942C38524C84277FAFAED"/>
    <w:rsid w:val="002229BB"/>
    <w:rPr>
      <w:lang w:val="da-DK" w:eastAsia="da-DK"/>
    </w:rPr>
  </w:style>
  <w:style w:type="paragraph" w:customStyle="1" w:styleId="7E18CFFA348249A2BC7BE63787BD37EA">
    <w:name w:val="7E18CFFA348249A2BC7BE63787BD37EA"/>
    <w:rsid w:val="002229BB"/>
    <w:rPr>
      <w:lang w:val="da-DK" w:eastAsia="da-DK"/>
    </w:rPr>
  </w:style>
  <w:style w:type="paragraph" w:customStyle="1" w:styleId="C8CF0AA9D21D467B82F85A2EB064A3BE">
    <w:name w:val="C8CF0AA9D21D467B82F85A2EB064A3BE"/>
    <w:rsid w:val="002229BB"/>
    <w:rPr>
      <w:lang w:val="da-DK" w:eastAsia="da-DK"/>
    </w:rPr>
  </w:style>
  <w:style w:type="paragraph" w:customStyle="1" w:styleId="E87D3EDF01804487A27A448152090846">
    <w:name w:val="E87D3EDF01804487A27A448152090846"/>
    <w:rsid w:val="002229BB"/>
    <w:rPr>
      <w:lang w:val="da-DK" w:eastAsia="da-DK"/>
    </w:rPr>
  </w:style>
  <w:style w:type="paragraph" w:customStyle="1" w:styleId="15AB3B0B24074F8481AF619816F4C91B">
    <w:name w:val="15AB3B0B24074F8481AF619816F4C91B"/>
    <w:rsid w:val="002229BB"/>
    <w:rPr>
      <w:lang w:val="da-DK" w:eastAsia="da-DK"/>
    </w:rPr>
  </w:style>
  <w:style w:type="paragraph" w:customStyle="1" w:styleId="9596B1381ADD479B8598AB0349E4E945">
    <w:name w:val="9596B1381ADD479B8598AB0349E4E945"/>
    <w:rsid w:val="002229BB"/>
    <w:rPr>
      <w:lang w:val="da-DK" w:eastAsia="da-DK"/>
    </w:rPr>
  </w:style>
  <w:style w:type="paragraph" w:customStyle="1" w:styleId="6F3207694FA3413D961F7EFAF1E2FDC9">
    <w:name w:val="6F3207694FA3413D961F7EFAF1E2FDC9"/>
    <w:rsid w:val="002229BB"/>
    <w:rPr>
      <w:lang w:val="da-DK" w:eastAsia="da-DK"/>
    </w:rPr>
  </w:style>
  <w:style w:type="paragraph" w:customStyle="1" w:styleId="B2103C6281554E689BDF98968CCF99E4">
    <w:name w:val="B2103C6281554E689BDF98968CCF99E4"/>
    <w:rsid w:val="002229BB"/>
    <w:rPr>
      <w:lang w:val="da-DK" w:eastAsia="da-DK"/>
    </w:rPr>
  </w:style>
  <w:style w:type="paragraph" w:customStyle="1" w:styleId="9DCC74EF04434DBAAB711D58F21444CD">
    <w:name w:val="9DCC74EF04434DBAAB711D58F21444CD"/>
    <w:rsid w:val="002229BB"/>
    <w:rPr>
      <w:lang w:val="da-DK" w:eastAsia="da-DK"/>
    </w:rPr>
  </w:style>
  <w:style w:type="paragraph" w:customStyle="1" w:styleId="26639736C84242AB90529D8C255150CC">
    <w:name w:val="26639736C84242AB90529D8C255150CC"/>
    <w:rsid w:val="002229BB"/>
    <w:rPr>
      <w:lang w:val="da-DK" w:eastAsia="da-DK"/>
    </w:rPr>
  </w:style>
  <w:style w:type="paragraph" w:customStyle="1" w:styleId="051277280BD3466E9E4C67DF9D37B1DF">
    <w:name w:val="051277280BD3466E9E4C67DF9D37B1DF"/>
    <w:rsid w:val="002229BB"/>
    <w:rPr>
      <w:lang w:val="da-DK" w:eastAsia="da-DK"/>
    </w:rPr>
  </w:style>
  <w:style w:type="paragraph" w:customStyle="1" w:styleId="FB61E4C4AD6947679F9986AAEAFCD506">
    <w:name w:val="FB61E4C4AD6947679F9986AAEAFCD506"/>
    <w:rsid w:val="002229BB"/>
    <w:rPr>
      <w:lang w:val="da-DK" w:eastAsia="da-DK"/>
    </w:rPr>
  </w:style>
  <w:style w:type="paragraph" w:customStyle="1" w:styleId="2AF56FE22CB0493B9021EDC68E2400BB">
    <w:name w:val="2AF56FE22CB0493B9021EDC68E2400BB"/>
    <w:rsid w:val="002229BB"/>
    <w:rPr>
      <w:lang w:val="da-DK" w:eastAsia="da-DK"/>
    </w:rPr>
  </w:style>
  <w:style w:type="paragraph" w:customStyle="1" w:styleId="B0A18ED58D4B4456AF5480C417B9933C">
    <w:name w:val="B0A18ED58D4B4456AF5480C417B9933C"/>
    <w:rsid w:val="002229BB"/>
    <w:rPr>
      <w:lang w:val="da-DK" w:eastAsia="da-DK"/>
    </w:rPr>
  </w:style>
  <w:style w:type="paragraph" w:customStyle="1" w:styleId="69B95BCB66E04EACABDA199CE6CE63B2">
    <w:name w:val="69B95BCB66E04EACABDA199CE6CE63B2"/>
    <w:rsid w:val="002229BB"/>
    <w:rPr>
      <w:lang w:val="da-DK" w:eastAsia="da-DK"/>
    </w:rPr>
  </w:style>
  <w:style w:type="paragraph" w:customStyle="1" w:styleId="6DD17701FE6142D78786F2C6F8A60ED1">
    <w:name w:val="6DD17701FE6142D78786F2C6F8A60ED1"/>
    <w:rsid w:val="002229BB"/>
    <w:rPr>
      <w:lang w:val="da-DK" w:eastAsia="da-DK"/>
    </w:rPr>
  </w:style>
  <w:style w:type="paragraph" w:customStyle="1" w:styleId="88C4D1605D724FE798C6ABCA4738900B">
    <w:name w:val="88C4D1605D724FE798C6ABCA4738900B"/>
    <w:rsid w:val="002229BB"/>
    <w:rPr>
      <w:lang w:val="da-DK" w:eastAsia="da-DK"/>
    </w:rPr>
  </w:style>
  <w:style w:type="paragraph" w:customStyle="1" w:styleId="0057AABA7FD14E86B117250690FDCF7D">
    <w:name w:val="0057AABA7FD14E86B117250690FDCF7D"/>
    <w:rsid w:val="002229BB"/>
    <w:rPr>
      <w:lang w:val="da-DK" w:eastAsia="da-DK"/>
    </w:rPr>
  </w:style>
  <w:style w:type="paragraph" w:customStyle="1" w:styleId="1145550D93A04F84A9B2CADF93AADB71">
    <w:name w:val="1145550D93A04F84A9B2CADF93AADB71"/>
    <w:rsid w:val="002229BB"/>
    <w:rPr>
      <w:lang w:val="da-DK" w:eastAsia="da-DK"/>
    </w:rPr>
  </w:style>
  <w:style w:type="paragraph" w:customStyle="1" w:styleId="0ECE4A22D48049E8AEDF5966F7A4EC06">
    <w:name w:val="0ECE4A22D48049E8AEDF5966F7A4EC06"/>
    <w:rsid w:val="002229BB"/>
    <w:rPr>
      <w:lang w:val="da-DK" w:eastAsia="da-DK"/>
    </w:rPr>
  </w:style>
  <w:style w:type="paragraph" w:customStyle="1" w:styleId="29C6E5BFADC9446684D25DA5FB50FBD7">
    <w:name w:val="29C6E5BFADC9446684D25DA5FB50FBD7"/>
    <w:rsid w:val="002229BB"/>
    <w:rPr>
      <w:lang w:val="da-DK" w:eastAsia="da-DK"/>
    </w:rPr>
  </w:style>
  <w:style w:type="paragraph" w:customStyle="1" w:styleId="8C0E9A80C2CE40429475D2AF2EAA34C0">
    <w:name w:val="8C0E9A80C2CE40429475D2AF2EAA34C0"/>
    <w:rsid w:val="002229BB"/>
    <w:rPr>
      <w:lang w:val="da-DK" w:eastAsia="da-DK"/>
    </w:rPr>
  </w:style>
  <w:style w:type="paragraph" w:customStyle="1" w:styleId="65C22F8D52654ACAA5ABA2A64018FD1C">
    <w:name w:val="65C22F8D52654ACAA5ABA2A64018FD1C"/>
    <w:rsid w:val="002229BB"/>
    <w:rPr>
      <w:lang w:val="da-DK" w:eastAsia="da-DK"/>
    </w:rPr>
  </w:style>
  <w:style w:type="paragraph" w:customStyle="1" w:styleId="97F109CDFFEB4BF485DC9A66EE24E873">
    <w:name w:val="97F109CDFFEB4BF485DC9A66EE24E873"/>
    <w:rsid w:val="002229BB"/>
    <w:rPr>
      <w:lang w:val="da-DK" w:eastAsia="da-DK"/>
    </w:rPr>
  </w:style>
  <w:style w:type="paragraph" w:customStyle="1" w:styleId="3BB69F6006B2459CA47199B0EA88D9F0">
    <w:name w:val="3BB69F6006B2459CA47199B0EA88D9F0"/>
    <w:rsid w:val="002229BB"/>
    <w:rPr>
      <w:lang w:val="da-DK" w:eastAsia="da-DK"/>
    </w:rPr>
  </w:style>
  <w:style w:type="paragraph" w:customStyle="1" w:styleId="92E5921614204B9AA39C31555ADFCE8B">
    <w:name w:val="92E5921614204B9AA39C31555ADFCE8B"/>
    <w:rsid w:val="002229BB"/>
    <w:rPr>
      <w:lang w:val="da-DK" w:eastAsia="da-DK"/>
    </w:rPr>
  </w:style>
  <w:style w:type="paragraph" w:customStyle="1" w:styleId="4661497BFFB24DF38062DF72C203A5ED">
    <w:name w:val="4661497BFFB24DF38062DF72C203A5ED"/>
    <w:rsid w:val="002229BB"/>
    <w:rPr>
      <w:lang w:val="da-DK" w:eastAsia="da-DK"/>
    </w:rPr>
  </w:style>
  <w:style w:type="paragraph" w:customStyle="1" w:styleId="E530891A72844598B52EFC8C8A747F8D">
    <w:name w:val="E530891A72844598B52EFC8C8A747F8D"/>
    <w:rsid w:val="002229BB"/>
    <w:rPr>
      <w:lang w:val="da-DK" w:eastAsia="da-DK"/>
    </w:rPr>
  </w:style>
  <w:style w:type="paragraph" w:customStyle="1" w:styleId="549E393E928F408699867C0CBDF057E0">
    <w:name w:val="549E393E928F408699867C0CBDF057E0"/>
    <w:rsid w:val="002229BB"/>
    <w:rPr>
      <w:lang w:val="da-DK" w:eastAsia="da-DK"/>
    </w:rPr>
  </w:style>
  <w:style w:type="paragraph" w:customStyle="1" w:styleId="B5216FEFEF5045B3B6A887231A6CFC2A">
    <w:name w:val="B5216FEFEF5045B3B6A887231A6CFC2A"/>
    <w:rsid w:val="002229BB"/>
    <w:rPr>
      <w:lang w:val="da-DK" w:eastAsia="da-DK"/>
    </w:rPr>
  </w:style>
  <w:style w:type="paragraph" w:customStyle="1" w:styleId="8B83E946206D409B85D560246DADF490">
    <w:name w:val="8B83E946206D409B85D560246DADF490"/>
    <w:rsid w:val="002229BB"/>
    <w:rPr>
      <w:lang w:val="da-DK" w:eastAsia="da-DK"/>
    </w:rPr>
  </w:style>
  <w:style w:type="paragraph" w:customStyle="1" w:styleId="3332CCEC86224B98ACE297566BB92FA3">
    <w:name w:val="3332CCEC86224B98ACE297566BB92FA3"/>
    <w:rsid w:val="002229BB"/>
    <w:rPr>
      <w:lang w:val="da-DK" w:eastAsia="da-DK"/>
    </w:rPr>
  </w:style>
  <w:style w:type="paragraph" w:customStyle="1" w:styleId="3CC7AD080D5B4102BC6998B094E5A0E9">
    <w:name w:val="3CC7AD080D5B4102BC6998B094E5A0E9"/>
    <w:rsid w:val="002229BB"/>
    <w:rPr>
      <w:lang w:val="da-DK" w:eastAsia="da-DK"/>
    </w:rPr>
  </w:style>
  <w:style w:type="paragraph" w:customStyle="1" w:styleId="ADA071FCB6C149478515B2774841A677">
    <w:name w:val="ADA071FCB6C149478515B2774841A677"/>
    <w:rsid w:val="002229BB"/>
    <w:rPr>
      <w:lang w:val="da-DK" w:eastAsia="da-DK"/>
    </w:rPr>
  </w:style>
  <w:style w:type="paragraph" w:customStyle="1" w:styleId="0F4BB61A93E7449496947B8079B51334">
    <w:name w:val="0F4BB61A93E7449496947B8079B51334"/>
    <w:rsid w:val="002229BB"/>
    <w:rPr>
      <w:lang w:val="da-DK" w:eastAsia="da-DK"/>
    </w:rPr>
  </w:style>
  <w:style w:type="paragraph" w:customStyle="1" w:styleId="0B37207303724C97B229536763F14C25">
    <w:name w:val="0B37207303724C97B229536763F14C25"/>
    <w:rsid w:val="002229B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H B R   P u r c h a s e   -   O r d e r / 5 1 2 0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_ f r o m _ V e n d o r _ N o _ > B u y _ f r o m _ V e n d o r _ N o _ < / B u y _ f r o m _ V e n d o r _ N o _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I n f o G L N > C o m p a n y I n f o G L N < / C o m p a n y I n f o G L N >  
         < C o m p a n y I n f o G L N C a p t i o n L b l > C o m p a n y I n f o G L N C a p t i o n L b l < / C o m p a n y I n f o G L N C a p t i o n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e p a r t m e n t A d d r _ 1 _ > D e p a r t m e n t A d d r _ 1 _ < / D e p a r t m e n t A d d r _ 1 _ >  
         < D e p a r t m e n t A d d r _ 2 _ > D e p a r t m e n t A d d r _ 2 _ < / D e p a r t m e n t A d d r _ 2 _ >  
         < D e p a r t m e n t A d d r _ 3 _ > D e p a r t m e n t A d d r _ 3 _ < / D e p a r t m e n t A d d r _ 3 _ >  
         < D e p a r t m e n t A d d r _ 4 _ > D e p a r t m e n t A d d r _ 4 _ < / D e p a r t m e n t A d d r _ 4 _ >  
         < D e p a r t m e n t A d d r _ 5 _ > D e p a r t m e n t A d d r _ 5 _ < / D e p a r t m e n t A d d r _ 5 _ >  
         < D e p a r t m e n t A d d r _ 6 _ > D e p a r t m e n t A d d r _ 6 _ < / D e p a r t m e n t A d d r _ 6 _ >  
         < D e p a r t m e n t A d d r _ 7 _ > D e p a r t m e n t A d d r _ 7 _ < / D e p a r t m e n t A d d r _ 7 _ >  
         < D e p a r t m e n t A d d r _ 8 _ > D e p a r t m e n t A d d r _ 8 _ < / D e p a r t m e n t A d d r _ 8 _ >  
         < D e p a r t m e n t E m a i l > D e p a r t m e n t E m a i l < / D e p a r t m e n t E m a i l >  
         < D e p a r t m e n t P h o n e > D e p a r t m e n t P h o n e < / D e p a r t m e n t P h o n e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_ D e s c r i p t i o n _ F o o t e r > P a y m e n t T e r m s _ D e s c r i p t i o n _ F o o t e r < / P a y m e n t T e r m s _ D e s c r i p t i o n _ F o o t e r >  
         < P a y m e n t T e r m s _ D e s c r i p t i o n C a p t i o n _ F o o t e r > P a y m e n t T e r m s _ D e s c r i p t i o n C a p t i o n _ F o o t e r < / P a y m e n t T e r m s _ D e s c r i p t i o n C a p t i o n _ F o o t e r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_ I n v o i c e _ H e a d e r _ _ S h o r t c u s t _ D i m e n s i o n _ 1 _ N a m e > S a l e s _ I n v o i c e _ H e a d e r _ _ S h o r t c u s t _ D i m e n s i o n _ 1 _ N a m e < / S a l e s _ I n v o i c e _ H e a d e r _ _ S h o r t c u s t _ D i m e n s i o n _ 1 _ N a m e >  
         < S a l e s _ I n v o i c e _ H e a d e r _ S h o r t c u t _ D i m e n s i o n _ c a p t i o n > S a l e s _ I n v o i c e _ H e a d e r _ S h o r t c u t _ D i m e n s i o n _ c a p t i o n < / S a l e s _ I n v o i c e _ H e a d e r _ S h o r t c u t _ D i m e n s i o n _ c a p t i o n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E m a i l > S h i p T o E m a i l < / S h i p T o E m a i l >  
         < S h i p T o T l f N o > S h i p T o T l f N o < / S h i p T o T l f N o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V e n d o r O u r A c c o u n t N o > V e n d o r O u r A c c o u n t N o < / V e n d o r O u r A c c o u n t N o >  
         < V e n d o r O u r A c c o u n t N o L b l > V e n d o r O u r A c c o u n t N o L b l < / V e n d o r O u r A c c o u n t N o L b l >  
         < V e n d o r P h o n e N o > V e n d o r P h o n e N o < / V e n d o r P h o n e N o >  
         < V e n d o r P h o n e N o L b l > V e n d o r P h o n e N o L b l < / V e n d o r P h o n e N o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r i a n t _ C o d e > V a r i a n t _ C o d e < / V a r i a n t _ C o d e >  
             < V a r i a n t C o d e L b l > V a r i a n t C o d e L b l < / V a r i a n t C o d e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_ I t e m _ N o _ > V e n d o r _ I t e m _ N o _ < / V e n d o r _ I t e m _ N o _ >  
             < V e n d o r I t e m N o L b l > V e n d o r I t e m N o L b l < / V e n d o r I t e m N o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F9811-4DAD-461B-8FA8-C8037081D5F8}">
  <ds:schemaRefs>
    <ds:schemaRef ds:uri="urn:microsoft-dynamics-nav/reports/HBR Purchase - Order/51202/"/>
  </ds:schemaRefs>
</ds:datastoreItem>
</file>

<file path=customXml/itemProps2.xml><?xml version="1.0" encoding="utf-8"?>
<ds:datastoreItem xmlns:ds="http://schemas.openxmlformats.org/officeDocument/2006/customXml" ds:itemID="{3476D502-4F45-41B7-8C89-5F0440CFC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2020-02-25T13:10:00Z</dcterms:modified>
</cp:coreProperties>
</file>